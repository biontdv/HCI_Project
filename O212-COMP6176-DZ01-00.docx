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8C2C44" w14:paraId="346D4184" w14:textId="77777777" w:rsidTr="00061AA8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3537A" w14:textId="77777777" w:rsidR="008C2C44" w:rsidRDefault="008C2C44" w:rsidP="00061AA8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FC645B7" w14:textId="77777777" w:rsidR="008C2C44" w:rsidRDefault="008C2C44" w:rsidP="00061AA8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C489B32" wp14:editId="1876A462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C44" w14:paraId="2625C644" w14:textId="77777777" w:rsidTr="00061AA8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73C18" w14:textId="77777777" w:rsidR="008C2C44" w:rsidRDefault="008C2C44" w:rsidP="00061AA8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390E2A">
              <w:rPr>
                <w:rFonts w:ascii="Arial Narrow" w:hAnsi="Arial Narrow" w:cs="Tahoma"/>
                <w:sz w:val="36"/>
              </w:rPr>
              <w:t>COMP6176 | COMP6232</w:t>
            </w:r>
          </w:p>
          <w:p w14:paraId="1F494813" w14:textId="77777777" w:rsidR="008C2C44" w:rsidRPr="00212F2F" w:rsidRDefault="008C2C44" w:rsidP="00061AA8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 xml:space="preserve">Human </w:t>
            </w:r>
            <w:proofErr w:type="spellStart"/>
            <w:r w:rsidRPr="00212F2F">
              <w:rPr>
                <w:rFonts w:ascii="Arial Narrow" w:hAnsi="Arial Narrow" w:cs="Tahoma"/>
                <w:sz w:val="36"/>
                <w:lang w:val="id-ID"/>
              </w:rPr>
              <w:t>and</w:t>
            </w:r>
            <w:proofErr w:type="spellEnd"/>
            <w:r w:rsidRPr="00212F2F">
              <w:rPr>
                <w:rFonts w:ascii="Arial Narrow" w:hAnsi="Arial Narrow" w:cs="Tahoma"/>
                <w:sz w:val="36"/>
                <w:lang w:val="id-ID"/>
              </w:rPr>
              <w:t xml:space="preserve"> </w:t>
            </w:r>
            <w:proofErr w:type="spellStart"/>
            <w:r w:rsidRPr="00212F2F">
              <w:rPr>
                <w:rFonts w:ascii="Arial Narrow" w:hAnsi="Arial Narrow" w:cs="Tahoma"/>
                <w:sz w:val="36"/>
                <w:lang w:val="id-ID"/>
              </w:rPr>
              <w:t>Computer</w:t>
            </w:r>
            <w:proofErr w:type="spellEnd"/>
            <w:r w:rsidRPr="00212F2F">
              <w:rPr>
                <w:rFonts w:ascii="Arial Narrow" w:hAnsi="Arial Narrow" w:cs="Tahoma"/>
                <w:sz w:val="36"/>
                <w:lang w:val="id-ID"/>
              </w:rPr>
              <w:t xml:space="preserve"> </w:t>
            </w:r>
            <w:proofErr w:type="spellStart"/>
            <w:r w:rsidRPr="00212F2F">
              <w:rPr>
                <w:rFonts w:ascii="Arial Narrow" w:hAnsi="Arial Narrow" w:cs="Tahoma"/>
                <w:sz w:val="36"/>
                <w:lang w:val="id-ID"/>
              </w:rPr>
              <w:t>Interaction</w:t>
            </w:r>
            <w:proofErr w:type="spellEnd"/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5ED532" w14:textId="77777777" w:rsidR="008C2C44" w:rsidRDefault="008C2C44" w:rsidP="00061AA8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8C2C44" w14:paraId="5D091482" w14:textId="77777777" w:rsidTr="00061AA8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3F626" w14:textId="77777777" w:rsidR="008C2C44" w:rsidRDefault="008C2C44" w:rsidP="00061AA8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E76C24E" w14:textId="24ED6253" w:rsidR="008C2C44" w:rsidRDefault="001E7B43" w:rsidP="00061AA8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1E7B43">
              <w:rPr>
                <w:rFonts w:ascii="Arial" w:hAnsi="Arial" w:cs="Arial"/>
                <w:b/>
                <w:sz w:val="20"/>
              </w:rPr>
              <w:t>O212-COMP6176-DZ01-00</w:t>
            </w:r>
          </w:p>
        </w:tc>
      </w:tr>
      <w:tr w:rsidR="008C2C44" w14:paraId="7CF72E92" w14:textId="77777777" w:rsidTr="00061AA8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064A7E7" w14:textId="77777777" w:rsidR="008C2C44" w:rsidRPr="00D61840" w:rsidRDefault="008C2C44" w:rsidP="00061AA8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</w:t>
            </w:r>
            <w:proofErr w:type="spellStart"/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08A193D" w14:textId="77777777" w:rsidR="008C2C44" w:rsidRDefault="008C2C44" w:rsidP="00061AA8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1C28928" w14:textId="77777777" w:rsidR="008C2C44" w:rsidRDefault="008C2C44" w:rsidP="008C2C44">
      <w:pPr>
        <w:ind w:left="360"/>
        <w:jc w:val="both"/>
        <w:rPr>
          <w:lang w:val="id-ID"/>
        </w:rPr>
      </w:pPr>
    </w:p>
    <w:p w14:paraId="0F148F96" w14:textId="77777777" w:rsidR="008C2C44" w:rsidRDefault="008C2C44" w:rsidP="008C2C44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22D52EFB" w14:textId="77777777" w:rsidR="008C2C44" w:rsidRDefault="008C2C44" w:rsidP="008C2C44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 xml:space="preserve">The </w:t>
      </w:r>
      <w:proofErr w:type="spellStart"/>
      <w:r>
        <w:rPr>
          <w:rStyle w:val="longtext"/>
          <w:i/>
          <w:sz w:val="18"/>
          <w:szCs w:val="18"/>
          <w:lang w:val="id-ID"/>
        </w:rPr>
        <w:t>whole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</w:rPr>
        <w:t>:</w:t>
      </w:r>
    </w:p>
    <w:p w14:paraId="67782394" w14:textId="77777777" w:rsidR="008C2C44" w:rsidRDefault="008C2C44" w:rsidP="008C2C44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06F9E127" w14:textId="77777777" w:rsidR="008C2C44" w:rsidRDefault="008C2C44" w:rsidP="008C2C44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3B3F365D" w14:textId="77777777" w:rsidR="008C2C44" w:rsidRDefault="008C2C44" w:rsidP="008C2C44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0315532C" w14:textId="77777777" w:rsidR="008C2C44" w:rsidRDefault="008C2C44" w:rsidP="008C2C44">
      <w:pPr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Adapt</w:t>
      </w:r>
      <w:proofErr w:type="spellEnd"/>
      <w:r>
        <w:rPr>
          <w:rStyle w:val="longtext"/>
          <w:i/>
          <w:sz w:val="18"/>
          <w:szCs w:val="18"/>
        </w:rPr>
        <w:t>ed a part or the whole project from the book</w:t>
      </w:r>
    </w:p>
    <w:p w14:paraId="64247A1A" w14:textId="77777777" w:rsidR="008C2C44" w:rsidRDefault="008C2C44" w:rsidP="008C2C44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666D1D59" w14:textId="77777777" w:rsidR="008C2C44" w:rsidRDefault="008C2C44" w:rsidP="008C2C44">
      <w:pPr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Downloading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030BD160" w14:textId="77777777" w:rsidR="008C2C44" w:rsidRDefault="008C2C44" w:rsidP="008C2C44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776C14E2" w14:textId="77777777" w:rsidR="008C2C44" w:rsidRDefault="008C2C44" w:rsidP="008C2C44">
      <w:pPr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Working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which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>
        <w:rPr>
          <w:rStyle w:val="longtext"/>
          <w:i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existing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matter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>,</w:t>
      </w:r>
    </w:p>
    <w:p w14:paraId="086A071C" w14:textId="77777777" w:rsidR="008C2C44" w:rsidRDefault="008C2C44" w:rsidP="008C2C44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669F8207" w14:textId="77777777" w:rsidR="008C2C44" w:rsidRDefault="008C2C44" w:rsidP="008C2C44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04C43FA" w14:textId="77777777" w:rsidR="008C2C44" w:rsidRDefault="008C2C44" w:rsidP="008C2C44">
      <w:pPr>
        <w:numPr>
          <w:ilvl w:val="2"/>
          <w:numId w:val="20"/>
        </w:numPr>
        <w:ind w:left="72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orang lain / kelompok lain.</w:t>
      </w:r>
    </w:p>
    <w:p w14:paraId="58D883D8" w14:textId="77777777" w:rsidR="008C2C44" w:rsidRDefault="008C2C44" w:rsidP="008C2C44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failure </w:t>
      </w:r>
      <w:proofErr w:type="spellStart"/>
      <w:r>
        <w:rPr>
          <w:rStyle w:val="longtext"/>
          <w:i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causes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someone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else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>
        <w:rPr>
          <w:rStyle w:val="longtext"/>
          <w:i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groups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0546CDE3" w14:textId="77777777" w:rsidR="008C2C44" w:rsidRDefault="008C2C44" w:rsidP="008C2C44">
      <w:pPr>
        <w:ind w:left="540"/>
        <w:jc w:val="both"/>
        <w:rPr>
          <w:rStyle w:val="longtext"/>
          <w:sz w:val="18"/>
          <w:szCs w:val="18"/>
        </w:rPr>
      </w:pPr>
    </w:p>
    <w:p w14:paraId="08553DD5" w14:textId="77777777" w:rsidR="008C2C44" w:rsidRDefault="008C2C44" w:rsidP="008C2C44">
      <w:pPr>
        <w:numPr>
          <w:ilvl w:val="0"/>
          <w:numId w:val="19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4931C8FA" w14:textId="77777777" w:rsidR="008C2C44" w:rsidRDefault="008C2C44" w:rsidP="008C2C44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proved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15F80C4B" w14:textId="77777777" w:rsidR="008C2C44" w:rsidRDefault="008C2C44" w:rsidP="008C2C44">
      <w:pPr>
        <w:ind w:left="360" w:hanging="360"/>
      </w:pPr>
    </w:p>
    <w:p w14:paraId="67FC5B2E" w14:textId="77777777" w:rsidR="008C2C44" w:rsidRDefault="008C2C44" w:rsidP="008C2C44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5742EDEB" w14:textId="77777777" w:rsidR="008C2C44" w:rsidRDefault="008C2C44" w:rsidP="008C2C44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3DAE3407" w14:textId="77777777" w:rsidR="008C2C44" w:rsidRDefault="008C2C44" w:rsidP="008C2C44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5F0EBA59" w14:textId="77777777" w:rsidR="008C2C44" w:rsidRDefault="008C2C44" w:rsidP="008C2C44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Jangan lupa untuk melihat kriteria penilaian proyek yang ditempel di papan pengumuman, atau tanya asisten </w:t>
      </w:r>
      <w:proofErr w:type="spellStart"/>
      <w:r>
        <w:rPr>
          <w:lang w:val="id-ID"/>
        </w:rPr>
        <w:t>anda</w:t>
      </w:r>
      <w:proofErr w:type="spellEnd"/>
      <w:r>
        <w:rPr>
          <w:lang w:val="id-ID"/>
        </w:rPr>
        <w:t>.</w:t>
      </w:r>
    </w:p>
    <w:p w14:paraId="530FBEF3" w14:textId="77777777" w:rsidR="008C2C44" w:rsidRDefault="008C2C44" w:rsidP="008C2C44">
      <w:pPr>
        <w:ind w:left="360"/>
        <w:jc w:val="both"/>
        <w:rPr>
          <w:rStyle w:val="longtext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Don’t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forget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look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assessment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criteria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that </w:t>
      </w:r>
      <w:proofErr w:type="spellStart"/>
      <w:r>
        <w:rPr>
          <w:rStyle w:val="longtext"/>
          <w:i/>
          <w:sz w:val="18"/>
          <w:szCs w:val="18"/>
          <w:lang w:val="id-ID"/>
        </w:rPr>
        <w:t>posted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board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,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ask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your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teaching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assistant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1E1D4938" w14:textId="77777777" w:rsidR="008C2C44" w:rsidRDefault="008C2C44" w:rsidP="008C2C44">
      <w:pPr>
        <w:ind w:left="360"/>
        <w:jc w:val="both"/>
        <w:rPr>
          <w:rStyle w:val="longtext"/>
          <w:i/>
          <w:sz w:val="18"/>
          <w:szCs w:val="18"/>
        </w:rPr>
      </w:pPr>
    </w:p>
    <w:p w14:paraId="648EB41F" w14:textId="77777777" w:rsidR="008C2C44" w:rsidRPr="004875D4" w:rsidRDefault="008C2C44" w:rsidP="008C2C44">
      <w:pPr>
        <w:pStyle w:val="ListParagraph"/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 xml:space="preserve">Persentase </w:t>
      </w:r>
      <w:proofErr w:type="spellStart"/>
      <w:r w:rsidRPr="004875D4">
        <w:rPr>
          <w:lang w:val="id-ID"/>
        </w:rPr>
        <w:t>penilaiaan</w:t>
      </w:r>
      <w:proofErr w:type="spellEnd"/>
      <w:r w:rsidRPr="004875D4">
        <w:rPr>
          <w:lang w:val="id-ID"/>
        </w:rPr>
        <w:t xml:space="preserve"> untuk </w:t>
      </w:r>
      <w:proofErr w:type="spellStart"/>
      <w:r w:rsidRPr="004875D4">
        <w:rPr>
          <w:lang w:val="id-ID"/>
        </w:rPr>
        <w:t>matakuliah</w:t>
      </w:r>
      <w:proofErr w:type="spellEnd"/>
      <w:r w:rsidRPr="004875D4">
        <w:rPr>
          <w:lang w:val="id-ID"/>
        </w:rPr>
        <w:t xml:space="preserve">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51A0EDBD" w14:textId="77777777" w:rsidR="008C2C44" w:rsidRDefault="008C2C44" w:rsidP="008C2C44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25CD5BC1" w14:textId="77777777" w:rsidR="008C2C44" w:rsidRPr="00BE3C75" w:rsidRDefault="008C2C44" w:rsidP="008C2C4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C2C44" w:rsidRPr="002B1798" w14:paraId="2168FF12" w14:textId="77777777" w:rsidTr="00061AA8">
        <w:tc>
          <w:tcPr>
            <w:tcW w:w="1800" w:type="dxa"/>
            <w:shd w:val="clear" w:color="auto" w:fill="D9D9D9" w:themeFill="background1" w:themeFillShade="D9"/>
          </w:tcPr>
          <w:p w14:paraId="5245CAC3" w14:textId="77777777" w:rsidR="008C2C44" w:rsidRPr="002B1798" w:rsidRDefault="008C2C44" w:rsidP="00061AA8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5A8077E6" w14:textId="77777777" w:rsidR="008C2C44" w:rsidRPr="002B1798" w:rsidRDefault="008C2C44" w:rsidP="00061AA8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84A353" w14:textId="77777777" w:rsidR="008C2C44" w:rsidRPr="002B1798" w:rsidRDefault="008C2C44" w:rsidP="00061AA8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347A68CA" w14:textId="77777777" w:rsidR="008C2C44" w:rsidRPr="002B1798" w:rsidRDefault="008C2C44" w:rsidP="00061AA8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712EBB7" w14:textId="77777777" w:rsidR="008C2C44" w:rsidRPr="002B1798" w:rsidRDefault="008C2C44" w:rsidP="00061AA8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BE9BF9F" w14:textId="77777777" w:rsidR="008C2C44" w:rsidRPr="002B1798" w:rsidRDefault="008C2C44" w:rsidP="00061AA8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C2C44" w14:paraId="6E03F614" w14:textId="77777777" w:rsidTr="00061AA8">
        <w:trPr>
          <w:trHeight w:val="422"/>
        </w:trPr>
        <w:tc>
          <w:tcPr>
            <w:tcW w:w="1800" w:type="dxa"/>
            <w:vAlign w:val="center"/>
          </w:tcPr>
          <w:p w14:paraId="540E13E1" w14:textId="77777777" w:rsidR="008C2C44" w:rsidRPr="00D10870" w:rsidRDefault="008C2C44" w:rsidP="00061AA8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B1D7D60" w14:textId="77777777" w:rsidR="008C2C44" w:rsidRPr="00D10870" w:rsidRDefault="008C2C44" w:rsidP="00061AA8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755F8F28" w14:textId="77777777" w:rsidR="008C2C44" w:rsidRPr="00D10870" w:rsidRDefault="008C2C44" w:rsidP="00061AA8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2904438B" w14:textId="77777777" w:rsidR="008C2C44" w:rsidRDefault="008C2C44" w:rsidP="008C2C4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23A00317" w14:textId="77777777" w:rsidR="008C2C44" w:rsidRPr="00571235" w:rsidRDefault="008C2C44" w:rsidP="008C2C44">
      <w:pPr>
        <w:numPr>
          <w:ilvl w:val="0"/>
          <w:numId w:val="19"/>
        </w:numPr>
        <w:ind w:left="360"/>
        <w:jc w:val="both"/>
        <w:rPr>
          <w:lang w:val="id-ID"/>
        </w:rPr>
      </w:pPr>
      <w:proofErr w:type="spellStart"/>
      <w:r w:rsidRPr="00BE3C75">
        <w:rPr>
          <w:lang w:val="id-ID"/>
        </w:rPr>
        <w:lastRenderedPageBreak/>
        <w:t>Software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CA349CB" w14:textId="77777777" w:rsidR="008C2C44" w:rsidRDefault="008C2C44" w:rsidP="008C2C44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The s</w:t>
      </w:r>
      <w:r w:rsidRPr="006E5FEB">
        <w:rPr>
          <w:rStyle w:val="longtext"/>
          <w:i/>
          <w:iCs/>
          <w:sz w:val="18"/>
          <w:szCs w:val="18"/>
        </w:rPr>
        <w:t xml:space="preserve">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F52D2AE" w14:textId="77777777" w:rsidR="008C2C44" w:rsidRPr="006E5FEB" w:rsidRDefault="008C2C44" w:rsidP="008C2C4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8C2C44" w14:paraId="56E4366D" w14:textId="77777777" w:rsidTr="00061AA8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7692033" w14:textId="77777777" w:rsidR="008C2C44" w:rsidRPr="007E1E52" w:rsidRDefault="008C2C44" w:rsidP="00061AA8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370506D7" w14:textId="77777777" w:rsidR="008C2C44" w:rsidRPr="00290165" w:rsidRDefault="008C2C44" w:rsidP="00061AA8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8C2C44" w14:paraId="6B61AEEC" w14:textId="77777777" w:rsidTr="00061AA8">
        <w:trPr>
          <w:trHeight w:val="773"/>
        </w:trPr>
        <w:tc>
          <w:tcPr>
            <w:tcW w:w="4410" w:type="dxa"/>
            <w:vAlign w:val="center"/>
          </w:tcPr>
          <w:p w14:paraId="7C3FAE42" w14:textId="6F16AA04" w:rsidR="00044321" w:rsidRDefault="00044321" w:rsidP="00044321">
            <w:r>
              <w:t>Adobe Photoshop CC 2020</w:t>
            </w:r>
          </w:p>
          <w:p w14:paraId="2D8AC877" w14:textId="40393E45" w:rsidR="00044321" w:rsidRDefault="00044321" w:rsidP="00044321">
            <w:r>
              <w:t>Visual Studio Code</w:t>
            </w:r>
          </w:p>
          <w:p w14:paraId="3ADA9215" w14:textId="05C68FE4" w:rsidR="00044321" w:rsidRDefault="00044321" w:rsidP="00044321">
            <w:r>
              <w:t>jQuery 3.5.1</w:t>
            </w:r>
          </w:p>
          <w:p w14:paraId="43DC0968" w14:textId="7E3017A6" w:rsidR="008C2C44" w:rsidRPr="00D10870" w:rsidRDefault="00044321" w:rsidP="00044321">
            <w:pPr>
              <w:tabs>
                <w:tab w:val="num" w:pos="720"/>
              </w:tabs>
              <w:spacing w:after="160" w:line="256" w:lineRule="auto"/>
              <w:ind w:left="-13"/>
            </w:pPr>
            <w:r>
              <w:t>Firefox / Chrome</w:t>
            </w:r>
          </w:p>
        </w:tc>
      </w:tr>
    </w:tbl>
    <w:p w14:paraId="1D809344" w14:textId="77777777" w:rsidR="008C2C44" w:rsidRDefault="008C2C44" w:rsidP="008C2C44">
      <w:pPr>
        <w:pStyle w:val="Heading2"/>
        <w:numPr>
          <w:ilvl w:val="0"/>
          <w:numId w:val="19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689E512C" w14:textId="77777777" w:rsidR="008C2C44" w:rsidRDefault="008C2C44" w:rsidP="008C2C4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1C9CEB0A" w14:textId="77777777" w:rsidR="008C2C44" w:rsidRPr="00166B89" w:rsidRDefault="008C2C44" w:rsidP="008C2C4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8C2C44" w14:paraId="2DBFCC19" w14:textId="77777777" w:rsidTr="00061AA8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AF1A13E" w14:textId="77777777" w:rsidR="008C2C44" w:rsidRPr="007E1E52" w:rsidRDefault="008C2C44" w:rsidP="00061AA8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32C3B3B9" w14:textId="77777777" w:rsidR="008C2C44" w:rsidRPr="007E1E52" w:rsidRDefault="008C2C44" w:rsidP="00061AA8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8D27EC6" w14:textId="77777777" w:rsidR="008C2C44" w:rsidRPr="007E1E52" w:rsidRDefault="008C2C44" w:rsidP="00061AA8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5E563F1B" w14:textId="77777777" w:rsidR="008C2C44" w:rsidRPr="007E1E52" w:rsidRDefault="008C2C44" w:rsidP="00061AA8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8C2C44" w14:paraId="5036402B" w14:textId="77777777" w:rsidTr="00061AA8">
        <w:trPr>
          <w:trHeight w:val="620"/>
        </w:trPr>
        <w:tc>
          <w:tcPr>
            <w:tcW w:w="4410" w:type="dxa"/>
            <w:vAlign w:val="center"/>
          </w:tcPr>
          <w:p w14:paraId="32059407" w14:textId="5751F286" w:rsidR="008C2C44" w:rsidRPr="00D10870" w:rsidRDefault="00504E8A" w:rsidP="00061AA8">
            <w:pPr>
              <w:rPr>
                <w:rFonts w:eastAsia="Times New Roman"/>
                <w:color w:val="000000"/>
                <w:lang w:eastAsia="en-ID"/>
              </w:rPr>
            </w:pPr>
            <w:r w:rsidRPr="00504E8A">
              <w:rPr>
                <w:rFonts w:eastAsia="Times New Roman"/>
                <w:color w:val="000000"/>
                <w:lang w:eastAsia="en-ID"/>
              </w:rPr>
              <w:t>PSD, HTML, CSS, Image Files (JPG / PNG)</w:t>
            </w:r>
          </w:p>
        </w:tc>
        <w:tc>
          <w:tcPr>
            <w:tcW w:w="4410" w:type="dxa"/>
            <w:vAlign w:val="center"/>
          </w:tcPr>
          <w:p w14:paraId="1B0CAC2F" w14:textId="15700419" w:rsidR="008C2C44" w:rsidRPr="00D10870" w:rsidRDefault="00504E8A" w:rsidP="00061AA8">
            <w:pPr>
              <w:rPr>
                <w:rFonts w:eastAsia="Times New Roman"/>
                <w:color w:val="000000"/>
                <w:lang w:eastAsia="en-ID"/>
              </w:rPr>
            </w:pPr>
            <w:r w:rsidRPr="00504E8A">
              <w:rPr>
                <w:rFonts w:eastAsia="Times New Roman"/>
                <w:color w:val="000000"/>
                <w:lang w:eastAsia="en-ID"/>
              </w:rPr>
              <w:t xml:space="preserve">PSD, HTML, CSS, </w:t>
            </w:r>
            <w:r>
              <w:rPr>
                <w:rFonts w:eastAsia="Times New Roman"/>
                <w:color w:val="000000"/>
                <w:lang w:eastAsia="en-ID"/>
              </w:rPr>
              <w:t xml:space="preserve">JS, </w:t>
            </w:r>
            <w:r w:rsidRPr="00504E8A">
              <w:rPr>
                <w:rFonts w:eastAsia="Times New Roman"/>
                <w:color w:val="000000"/>
                <w:lang w:eastAsia="en-ID"/>
              </w:rPr>
              <w:t>Image Files (JPG / PNG)</w:t>
            </w:r>
          </w:p>
        </w:tc>
      </w:tr>
    </w:tbl>
    <w:p w14:paraId="50BC6F76" w14:textId="6BE4B6E1" w:rsidR="005B66A9" w:rsidRPr="008C2C44" w:rsidRDefault="005B66A9" w:rsidP="001E53FA"/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78076381" w14:textId="4E814FBD" w:rsidR="00622859" w:rsidRDefault="00622859" w:rsidP="001E53FA">
      <w:pPr>
        <w:rPr>
          <w:lang w:val="id-ID"/>
        </w:rPr>
      </w:pPr>
    </w:p>
    <w:p w14:paraId="51DCD383" w14:textId="1FAB17DE" w:rsidR="00622859" w:rsidRDefault="00622859" w:rsidP="001E53FA">
      <w:pPr>
        <w:rPr>
          <w:lang w:val="id-ID"/>
        </w:rPr>
      </w:pPr>
    </w:p>
    <w:p w14:paraId="01BF59DF" w14:textId="24E778A9" w:rsidR="00622859" w:rsidRDefault="00622859" w:rsidP="001E53FA">
      <w:pPr>
        <w:rPr>
          <w:lang w:val="id-ID"/>
        </w:rPr>
      </w:pPr>
    </w:p>
    <w:p w14:paraId="5F0CAB29" w14:textId="040F247B" w:rsidR="00622859" w:rsidRDefault="00622859" w:rsidP="001E53FA">
      <w:pPr>
        <w:rPr>
          <w:lang w:val="id-ID"/>
        </w:rPr>
      </w:pPr>
    </w:p>
    <w:p w14:paraId="53F73B54" w14:textId="4EABEBA4" w:rsidR="00622859" w:rsidRDefault="00622859" w:rsidP="001E53FA">
      <w:pPr>
        <w:rPr>
          <w:lang w:val="id-ID"/>
        </w:rPr>
      </w:pPr>
    </w:p>
    <w:p w14:paraId="347BE286" w14:textId="0FADF065" w:rsidR="00622859" w:rsidRDefault="00622859" w:rsidP="001E53FA">
      <w:pPr>
        <w:rPr>
          <w:lang w:val="id-ID"/>
        </w:rPr>
      </w:pPr>
    </w:p>
    <w:p w14:paraId="1EEC11A2" w14:textId="616D3D81" w:rsidR="00622859" w:rsidRDefault="00622859" w:rsidP="001E53FA">
      <w:pPr>
        <w:rPr>
          <w:lang w:val="id-ID"/>
        </w:rPr>
      </w:pPr>
    </w:p>
    <w:p w14:paraId="36DD6CE8" w14:textId="67A7E176" w:rsidR="00622859" w:rsidRDefault="00622859" w:rsidP="001E53FA">
      <w:pPr>
        <w:rPr>
          <w:lang w:val="id-ID"/>
        </w:rPr>
      </w:pPr>
    </w:p>
    <w:p w14:paraId="2E815C43" w14:textId="77777777" w:rsidR="00622859" w:rsidRDefault="00622859" w:rsidP="001E53FA">
      <w:pPr>
        <w:rPr>
          <w:lang w:val="id-ID"/>
        </w:rPr>
      </w:pPr>
    </w:p>
    <w:p w14:paraId="4400BEC7" w14:textId="77777777" w:rsidR="00900278" w:rsidRDefault="00900278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7A8CDAE1" w:rsidR="005D6FA6" w:rsidRDefault="00CC5CE7" w:rsidP="00187F5A">
      <w:pPr>
        <w:spacing w:line="360" w:lineRule="auto"/>
        <w:ind w:left="720" w:hanging="720"/>
        <w:jc w:val="center"/>
        <w:rPr>
          <w:b/>
        </w:rPr>
      </w:pPr>
      <w:proofErr w:type="spellStart"/>
      <w:r>
        <w:rPr>
          <w:b/>
        </w:rPr>
        <w:t>Bulan</w:t>
      </w:r>
      <w:proofErr w:type="spellEnd"/>
    </w:p>
    <w:p w14:paraId="08B5EA18" w14:textId="77777777" w:rsidR="00482141" w:rsidRDefault="00482141" w:rsidP="00187F5A">
      <w:pPr>
        <w:spacing w:line="360" w:lineRule="auto"/>
        <w:ind w:left="720" w:hanging="720"/>
        <w:jc w:val="center"/>
        <w:rPr>
          <w:b/>
        </w:rPr>
      </w:pPr>
    </w:p>
    <w:p w14:paraId="6AEBF8B8" w14:textId="42C26CFC" w:rsidR="005D6FA6" w:rsidRDefault="00CC5CE7" w:rsidP="005D6FA6">
      <w:pPr>
        <w:spacing w:line="360" w:lineRule="auto"/>
        <w:ind w:firstLine="720"/>
        <w:jc w:val="both"/>
      </w:pPr>
      <w:proofErr w:type="spellStart"/>
      <w:r>
        <w:rPr>
          <w:b/>
        </w:rPr>
        <w:t>Bulan</w:t>
      </w:r>
      <w:proofErr w:type="spellEnd"/>
      <w:r w:rsidR="005D6FA6">
        <w:t xml:space="preserve"> is a </w:t>
      </w:r>
      <w:r>
        <w:t xml:space="preserve">famous fashion </w:t>
      </w:r>
      <w:r w:rsidR="005D6FA6">
        <w:t>store</w:t>
      </w:r>
      <w:r w:rsidR="00AB242B">
        <w:t xml:space="preserve"> established</w:t>
      </w:r>
      <w:r w:rsidR="00E2348F">
        <w:t xml:space="preserve"> </w:t>
      </w:r>
      <w:r w:rsidR="00B17677">
        <w:t>i</w:t>
      </w:r>
      <w:r w:rsidR="00E2348F">
        <w:t>n</w:t>
      </w:r>
      <w:r w:rsidR="00AB242B">
        <w:t xml:space="preserve"> </w:t>
      </w:r>
      <w:r>
        <w:t>February 2020</w:t>
      </w:r>
      <w:r w:rsidR="005D6FA6">
        <w:t xml:space="preserve">. </w:t>
      </w:r>
      <w:r w:rsidR="00AB242B">
        <w:t xml:space="preserve">There are a lot of branches all over Indonesia. </w:t>
      </w:r>
      <w:r w:rsidR="005D6FA6">
        <w:t xml:space="preserve">Our store </w:t>
      </w:r>
      <w:r w:rsidR="00ED7EE6">
        <w:t>provides</w:t>
      </w:r>
      <w:r w:rsidR="005D6FA6">
        <w:t xml:space="preserve"> high</w:t>
      </w:r>
      <w:r w:rsidR="000D659C">
        <w:t xml:space="preserve"> </w:t>
      </w:r>
      <w:r w:rsidR="005D6FA6">
        <w:t>quality</w:t>
      </w:r>
      <w:r w:rsidR="00487B81">
        <w:t xml:space="preserve"> shirt</w:t>
      </w:r>
      <w:r w:rsidR="00E56311">
        <w:t>s</w:t>
      </w:r>
      <w:r w:rsidR="005D6FA6">
        <w:t xml:space="preserve"> and </w:t>
      </w:r>
      <w:r w:rsidR="00487B81">
        <w:t xml:space="preserve">trousers </w:t>
      </w:r>
      <w:r w:rsidR="005D6FA6">
        <w:t>from many brands.</w:t>
      </w:r>
      <w:r w:rsidR="00ED7EE6">
        <w:t xml:space="preserve"> </w:t>
      </w:r>
    </w:p>
    <w:p w14:paraId="38E921AD" w14:textId="32DA9335" w:rsidR="005D6FA6" w:rsidRDefault="00B17677" w:rsidP="005D6FA6">
      <w:pPr>
        <w:spacing w:line="360" w:lineRule="auto"/>
        <w:ind w:firstLine="720"/>
        <w:jc w:val="both"/>
      </w:pPr>
      <w:r>
        <w:t>With</w:t>
      </w:r>
      <w:r w:rsidR="005D6FA6">
        <w:t xml:space="preserve"> the growth of information technology, </w:t>
      </w:r>
      <w:proofErr w:type="spellStart"/>
      <w:r w:rsidR="00487B81">
        <w:rPr>
          <w:b/>
        </w:rPr>
        <w:t>Bulan</w:t>
      </w:r>
      <w:proofErr w:type="spellEnd"/>
      <w:r w:rsidR="008037DF">
        <w:t xml:space="preserve"> </w:t>
      </w:r>
      <w:r w:rsidR="005D6FA6">
        <w:t>plans to</w:t>
      </w:r>
      <w:r w:rsidR="007A260E">
        <w:t xml:space="preserve"> dive into the world of digital business. First, </w:t>
      </w:r>
      <w:proofErr w:type="spellStart"/>
      <w:r w:rsidR="00487B81">
        <w:rPr>
          <w:b/>
        </w:rPr>
        <w:t>Bulan</w:t>
      </w:r>
      <w:proofErr w:type="spellEnd"/>
      <w:r w:rsidR="007A260E">
        <w:t xml:space="preserve"> must</w:t>
      </w:r>
      <w:r w:rsidR="005D6FA6">
        <w:t xml:space="preserve"> create </w:t>
      </w:r>
      <w:r>
        <w:t xml:space="preserve">a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 that represent</w:t>
      </w:r>
      <w:r>
        <w:t>s</w:t>
      </w:r>
      <w:r w:rsidR="00487B81">
        <w:t xml:space="preserve"> </w:t>
      </w:r>
      <w:proofErr w:type="spellStart"/>
      <w:r w:rsidR="00487B81">
        <w:rPr>
          <w:b/>
          <w:bCs/>
        </w:rPr>
        <w:t>Bulan’s</w:t>
      </w:r>
      <w:proofErr w:type="spellEnd"/>
      <w:r w:rsidR="005D6FA6">
        <w:t xml:space="preserve"> image. With this website</w:t>
      </w:r>
      <w:r>
        <w:t>'s</w:t>
      </w:r>
      <w:r w:rsidR="005D6FA6">
        <w:t xml:space="preserve"> existence, </w:t>
      </w:r>
      <w:proofErr w:type="spellStart"/>
      <w:r w:rsidR="009204A7">
        <w:rPr>
          <w:b/>
        </w:rPr>
        <w:t>Bulan</w:t>
      </w:r>
      <w:proofErr w:type="spellEnd"/>
      <w:r w:rsidR="00504508">
        <w:t xml:space="preserve"> </w:t>
      </w:r>
      <w:r w:rsidR="005D6FA6">
        <w:t>hopes they can improve their service towards their customer</w:t>
      </w:r>
      <w:r>
        <w:t>s</w:t>
      </w:r>
      <w:r w:rsidR="005D6FA6">
        <w:t>.</w:t>
      </w:r>
      <w:r w:rsidR="009204A7">
        <w:t xml:space="preserve"> </w:t>
      </w:r>
      <w:proofErr w:type="spellStart"/>
      <w:r w:rsidR="009204A7">
        <w:rPr>
          <w:b/>
          <w:bCs/>
        </w:rPr>
        <w:t>Bulan</w:t>
      </w:r>
      <w:proofErr w:type="spellEnd"/>
      <w:r w:rsidR="00504508">
        <w:t xml:space="preserve"> </w:t>
      </w:r>
      <w:r w:rsidR="005D6FA6">
        <w:t>entrust</w:t>
      </w:r>
      <w:r w:rsidR="003003C8">
        <w:t>s</w:t>
      </w:r>
      <w:r w:rsidR="005D6FA6">
        <w:t xml:space="preserve"> you as a web designer to design and create their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. </w:t>
      </w:r>
    </w:p>
    <w:p w14:paraId="096E5B29" w14:textId="69ABEEB6" w:rsidR="003A338F" w:rsidRDefault="005D6FA6" w:rsidP="005D6FA6">
      <w:pPr>
        <w:spacing w:line="360" w:lineRule="auto"/>
        <w:jc w:val="both"/>
      </w:pPr>
      <w:r>
        <w:t xml:space="preserve">The requirements </w:t>
      </w:r>
      <w:r w:rsidR="00F2008B">
        <w:t>from</w:t>
      </w:r>
      <w:r>
        <w:t xml:space="preserve"> </w:t>
      </w:r>
      <w:proofErr w:type="spellStart"/>
      <w:r w:rsidR="00785FE0">
        <w:rPr>
          <w:b/>
        </w:rPr>
        <w:t>Bulan</w:t>
      </w:r>
      <w:proofErr w:type="spellEnd"/>
      <w:r w:rsidR="00303A70">
        <w:t xml:space="preserve"> </w:t>
      </w:r>
      <w:r>
        <w:t xml:space="preserve">are described </w:t>
      </w:r>
      <w:r w:rsidR="00F2008B">
        <w:t>below</w:t>
      </w:r>
      <w:r>
        <w:t>:</w:t>
      </w:r>
    </w:p>
    <w:p w14:paraId="29D64792" w14:textId="064E2A61" w:rsidR="005D6FA6" w:rsidRDefault="009204A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Bulan</w:t>
      </w:r>
      <w:proofErr w:type="spellEnd"/>
      <w:r w:rsidR="00F42899">
        <w:t xml:space="preserve"> </w:t>
      </w:r>
      <w:r w:rsidR="005D6FA6">
        <w:t xml:space="preserve">needs a </w:t>
      </w:r>
      <w:r w:rsidR="005D6FA6">
        <w:rPr>
          <w:b/>
        </w:rPr>
        <w:t>logo</w:t>
      </w:r>
      <w:r w:rsidR="005D6FA6">
        <w:t xml:space="preserve"> that represents the image of </w:t>
      </w:r>
      <w:r w:rsidR="00F2008B">
        <w:t xml:space="preserve">a </w:t>
      </w:r>
      <w:r w:rsidR="005D6FA6">
        <w:t xml:space="preserve">company </w:t>
      </w:r>
      <w:r w:rsidR="00F2008B">
        <w:t>that</w:t>
      </w:r>
      <w:r w:rsidR="005D6FA6">
        <w:t xml:space="preserve"> has </w:t>
      </w:r>
      <w:r w:rsidR="005D6FA6">
        <w:rPr>
          <w:b/>
        </w:rPr>
        <w:t xml:space="preserve">professional </w:t>
      </w:r>
      <w:r w:rsidR="005D6FA6">
        <w:t>and</w:t>
      </w:r>
      <w:r w:rsidR="005D6FA6">
        <w:rPr>
          <w:b/>
        </w:rPr>
        <w:t xml:space="preserve"> cultural</w:t>
      </w:r>
      <w:r w:rsidR="005D6FA6">
        <w:t xml:space="preserve"> principles. Consider the </w:t>
      </w:r>
      <w:r w:rsidR="005D6FA6">
        <w:rPr>
          <w:b/>
        </w:rPr>
        <w:t>customer segment</w:t>
      </w:r>
      <w:r w:rsidR="005D6FA6">
        <w:t xml:space="preserve">, </w:t>
      </w:r>
      <w:r w:rsidR="005D6FA6">
        <w:rPr>
          <w:b/>
        </w:rPr>
        <w:t>shape</w:t>
      </w:r>
      <w:r w:rsidR="003003C8">
        <w:rPr>
          <w:b/>
        </w:rPr>
        <w:t>,</w:t>
      </w:r>
      <w:r w:rsidR="005D6FA6">
        <w:t xml:space="preserve"> and </w:t>
      </w:r>
      <w:r w:rsidR="005D6FA6">
        <w:rPr>
          <w:b/>
        </w:rPr>
        <w:t>colors</w:t>
      </w:r>
      <w:r w:rsidR="005D6FA6">
        <w:t xml:space="preserve"> when designing the </w:t>
      </w:r>
      <w:r w:rsidR="005D6FA6">
        <w:rPr>
          <w:b/>
        </w:rPr>
        <w:t>logo</w:t>
      </w:r>
      <w:r w:rsidR="005D6FA6">
        <w:t xml:space="preserve">. The logo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</w:t>
      </w:r>
      <w:r w:rsidR="005D6FA6">
        <w:t xml:space="preserve">, ensure no layers are </w:t>
      </w:r>
      <w:r w:rsidR="005D6FA6">
        <w:rPr>
          <w:b/>
        </w:rPr>
        <w:t>merged</w:t>
      </w:r>
      <w:r w:rsidR="005D6FA6">
        <w:t>.</w:t>
      </w:r>
    </w:p>
    <w:p w14:paraId="1F25A78C" w14:textId="22EAB156" w:rsidR="005D6FA6" w:rsidRDefault="009204A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Bulan</w:t>
      </w:r>
      <w:proofErr w:type="spellEnd"/>
      <w:r w:rsidR="00F42899">
        <w:t xml:space="preserve"> </w:t>
      </w:r>
      <w:r w:rsidR="005D6FA6">
        <w:t xml:space="preserve">wants you to design the </w:t>
      </w:r>
      <w:r w:rsidR="005D6FA6">
        <w:rPr>
          <w:b/>
        </w:rPr>
        <w:t>blueprint</w:t>
      </w:r>
      <w:r w:rsidR="005D6FA6">
        <w:t xml:space="preserve"> of your </w:t>
      </w:r>
      <w:r w:rsidR="005D6FA6">
        <w:rPr>
          <w:b/>
        </w:rPr>
        <w:t>homepage</w:t>
      </w:r>
      <w:r w:rsidR="005D6FA6">
        <w:t xml:space="preserve"> </w:t>
      </w:r>
      <w:r w:rsidR="00F2008B">
        <w:t>before making</w:t>
      </w:r>
      <w:r w:rsidR="005D6FA6">
        <w:t xml:space="preserve"> the HTML files. The </w:t>
      </w:r>
      <w:r w:rsidR="005D6FA6">
        <w:rPr>
          <w:b/>
        </w:rPr>
        <w:t>blueprint</w:t>
      </w:r>
      <w:r w:rsidR="005D6FA6">
        <w:t xml:space="preserve">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</w:t>
      </w:r>
      <w:r w:rsidR="005D6FA6">
        <w:t xml:space="preserve">. Ensure the </w:t>
      </w:r>
      <w:r w:rsidR="005D6FA6">
        <w:rPr>
          <w:b/>
        </w:rPr>
        <w:t>blueprint</w:t>
      </w:r>
      <w:r w:rsidR="005D6FA6">
        <w:t xml:space="preserve"> that you create</w:t>
      </w:r>
      <w:r w:rsidR="00F2008B">
        <w:t>d</w:t>
      </w:r>
      <w:r w:rsidR="005D6FA6">
        <w:t xml:space="preserve"> </w:t>
      </w:r>
      <w:r w:rsidR="00B17677">
        <w:t>is</w:t>
      </w:r>
      <w:r w:rsidR="005D6FA6">
        <w:t xml:space="preserve"> the same </w:t>
      </w:r>
      <w:r w:rsidR="003003C8">
        <w:t>as</w:t>
      </w:r>
      <w:r w:rsidR="005D6FA6">
        <w:t xml:space="preserve"> the website that you will make later. The </w:t>
      </w:r>
      <w:r w:rsidR="005D6FA6">
        <w:rPr>
          <w:b/>
        </w:rPr>
        <w:t xml:space="preserve">homepage blueprint </w:t>
      </w:r>
      <w:r w:rsidR="005D6FA6">
        <w:t xml:space="preserve">will contain </w:t>
      </w:r>
      <w:r w:rsidR="005D6FA6">
        <w:rPr>
          <w:b/>
        </w:rPr>
        <w:t>header</w:t>
      </w:r>
      <w:r w:rsidR="005D6FA6">
        <w:t xml:space="preserve">, </w:t>
      </w:r>
      <w:r w:rsidR="005D6FA6">
        <w:rPr>
          <w:b/>
        </w:rPr>
        <w:t>navigation</w:t>
      </w:r>
      <w:r w:rsidR="005D6FA6">
        <w:t xml:space="preserve">, </w:t>
      </w:r>
      <w:r w:rsidR="005D6FA6">
        <w:rPr>
          <w:b/>
        </w:rPr>
        <w:t>content</w:t>
      </w:r>
      <w:r w:rsidR="00B17677">
        <w:rPr>
          <w:b/>
        </w:rPr>
        <w:t>,</w:t>
      </w:r>
      <w:r w:rsidR="005D6FA6">
        <w:t xml:space="preserve"> and </w:t>
      </w:r>
      <w:r w:rsidR="005D6FA6">
        <w:rPr>
          <w:b/>
        </w:rPr>
        <w:t>footer</w:t>
      </w:r>
      <w:r w:rsidR="005D6FA6">
        <w:t xml:space="preserve"> as its structure.</w:t>
      </w:r>
    </w:p>
    <w:p w14:paraId="52C54A3A" w14:textId="12DD5435" w:rsidR="005D6FA6" w:rsidRDefault="009204A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Bulan</w:t>
      </w:r>
      <w:proofErr w:type="spellEnd"/>
      <w:r w:rsidR="005A7BB6">
        <w:t xml:space="preserve"> </w:t>
      </w:r>
      <w:r w:rsidR="005D6FA6">
        <w:t xml:space="preserve">wants </w:t>
      </w:r>
      <w:r w:rsidR="00B17677">
        <w:t>its</w:t>
      </w:r>
      <w:r w:rsidR="005D6FA6">
        <w:t xml:space="preserve"> company website </w:t>
      </w:r>
      <w:r w:rsidR="00B17677">
        <w:t xml:space="preserve">to </w:t>
      </w:r>
      <w:r w:rsidR="005D6FA6">
        <w:t xml:space="preserve">provide </w:t>
      </w:r>
      <w:r w:rsidR="005D6FA6">
        <w:rPr>
          <w:b/>
        </w:rPr>
        <w:t>information</w:t>
      </w:r>
      <w:r w:rsidR="005D6FA6">
        <w:t xml:space="preserve"> </w:t>
      </w:r>
      <w:r w:rsidR="00F2008B">
        <w:t>that</w:t>
      </w:r>
      <w:r w:rsidR="005D6FA6">
        <w:t xml:space="preserve"> </w:t>
      </w:r>
      <w:r>
        <w:t xml:space="preserve">they accept </w:t>
      </w:r>
      <w:r w:rsidRPr="00AF012A">
        <w:rPr>
          <w:b/>
          <w:bCs/>
        </w:rPr>
        <w:t>any method of payment</w:t>
      </w:r>
      <w:r w:rsidR="003003C8">
        <w:rPr>
          <w:b/>
          <w:bCs/>
        </w:rPr>
        <w:t>.</w:t>
      </w:r>
    </w:p>
    <w:p w14:paraId="02E202F7" w14:textId="703D51A7" w:rsidR="005D6FA6" w:rsidRDefault="009204A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Bulan</w:t>
      </w:r>
      <w:proofErr w:type="spellEnd"/>
      <w:r w:rsidR="005A7BB6">
        <w:t xml:space="preserve"> </w:t>
      </w:r>
      <w:r w:rsidR="005D6FA6">
        <w:t>wants you to build the website attractive, appealing</w:t>
      </w:r>
      <w:r w:rsidR="003003C8">
        <w:t>,</w:t>
      </w:r>
      <w:r w:rsidR="005D6FA6">
        <w:t xml:space="preserve"> and fully function</w:t>
      </w:r>
      <w:r w:rsidR="00F2008B">
        <w:t>al</w:t>
      </w:r>
      <w:r w:rsidR="005D6FA6">
        <w:t>,</w:t>
      </w:r>
      <w:r w:rsidR="009448E8">
        <w:t xml:space="preserve"> </w:t>
      </w:r>
      <w:proofErr w:type="gramStart"/>
      <w:r w:rsidR="009448E8">
        <w:t>and also</w:t>
      </w:r>
      <w:proofErr w:type="gramEnd"/>
      <w:r w:rsidR="009448E8">
        <w:t xml:space="preserve"> make sure the website is </w:t>
      </w:r>
      <w:r w:rsidR="009448E8" w:rsidRPr="009448E8">
        <w:rPr>
          <w:b/>
        </w:rPr>
        <w:t>responsive</w:t>
      </w:r>
      <w:r w:rsidR="005D6FA6">
        <w:t xml:space="preserve">. The website should be accessible </w:t>
      </w:r>
      <w:r w:rsidR="003003C8">
        <w:t>perfectly using a mobile phone</w:t>
      </w:r>
      <w:r w:rsidR="005D6FA6">
        <w:t xml:space="preserve">. To achieve that, use </w:t>
      </w:r>
      <w:r w:rsidR="005D6FA6">
        <w:rPr>
          <w:b/>
        </w:rPr>
        <w:t xml:space="preserve">5 kinds of CSS property </w:t>
      </w:r>
      <w:r w:rsidR="005D6FA6">
        <w:t xml:space="preserve">and </w:t>
      </w:r>
      <w:r w:rsidR="005D6FA6">
        <w:rPr>
          <w:b/>
        </w:rPr>
        <w:t>JavaScript</w:t>
      </w:r>
      <w:r w:rsidR="005D6FA6">
        <w:t xml:space="preserve">. Use </w:t>
      </w:r>
      <w:r w:rsidR="003003C8">
        <w:t xml:space="preserve">the </w:t>
      </w:r>
      <w:r w:rsidR="005D6FA6">
        <w:rPr>
          <w:b/>
        </w:rPr>
        <w:t>Meta</w:t>
      </w:r>
      <w:r w:rsidR="005D6FA6">
        <w:t xml:space="preserve"> </w:t>
      </w:r>
      <w:r w:rsidR="005D6FA6">
        <w:rPr>
          <w:b/>
        </w:rPr>
        <w:t>viewport</w:t>
      </w:r>
      <w:r w:rsidR="005D6FA6">
        <w:t xml:space="preserve"> </w:t>
      </w:r>
      <w:r w:rsidR="005D6FA6">
        <w:rPr>
          <w:b/>
        </w:rPr>
        <w:t>tag</w:t>
      </w:r>
      <w:r w:rsidR="005D6FA6">
        <w:t xml:space="preserve"> and </w:t>
      </w:r>
      <w:r w:rsidR="005D6FA6">
        <w:rPr>
          <w:b/>
        </w:rPr>
        <w:t>media</w:t>
      </w:r>
      <w:r w:rsidR="005D6FA6">
        <w:t xml:space="preserve"> </w:t>
      </w:r>
      <w:r w:rsidR="005D6FA6">
        <w:rPr>
          <w:b/>
        </w:rPr>
        <w:t>screen</w:t>
      </w:r>
      <w:r w:rsidR="005D6FA6">
        <w:t xml:space="preserve"> </w:t>
      </w:r>
      <w:r w:rsidR="005D6FA6">
        <w:rPr>
          <w:b/>
        </w:rPr>
        <w:t>rule</w:t>
      </w:r>
      <w:r w:rsidR="005D6FA6">
        <w:t xml:space="preserve"> that will be applied if the screen is </w:t>
      </w:r>
      <w:r w:rsidR="005D6FA6">
        <w:rPr>
          <w:b/>
        </w:rPr>
        <w:t>below</w:t>
      </w:r>
      <w:r w:rsidR="005D6FA6">
        <w:t xml:space="preserve"> </w:t>
      </w:r>
      <w:r w:rsidR="003003C8">
        <w:t xml:space="preserve">the </w:t>
      </w:r>
      <w:r w:rsidR="003003C8">
        <w:rPr>
          <w:b/>
        </w:rPr>
        <w:t>8</w:t>
      </w:r>
      <w:r>
        <w:rPr>
          <w:b/>
        </w:rPr>
        <w:t>00px</w:t>
      </w:r>
      <w:r w:rsidR="005D6FA6">
        <w:t xml:space="preserve"> screen.</w:t>
      </w:r>
      <w:r w:rsidR="005D6FA6">
        <w:rPr>
          <w:b/>
        </w:rPr>
        <w:t xml:space="preserve"> </w:t>
      </w:r>
    </w:p>
    <w:p w14:paraId="03B69FD8" w14:textId="77777777" w:rsidR="00EC17EA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t>The w</w:t>
      </w:r>
      <w:r w:rsidR="005D6FA6">
        <w:t xml:space="preserve">ebsite consists of five main pages. </w:t>
      </w:r>
      <w:r w:rsidR="00E12341">
        <w:t>The</w:t>
      </w:r>
      <w:r w:rsidR="00A93084">
        <w:t>y</w:t>
      </w:r>
      <w:r w:rsidR="005D6FA6">
        <w:t xml:space="preserve"> are </w:t>
      </w:r>
      <w:r w:rsidR="00B30060">
        <w:rPr>
          <w:b/>
        </w:rPr>
        <w:t>Home</w:t>
      </w:r>
      <w:r w:rsidR="00B30060">
        <w:t xml:space="preserve">, </w:t>
      </w:r>
      <w:r w:rsidR="009204A7">
        <w:rPr>
          <w:b/>
        </w:rPr>
        <w:t>Category</w:t>
      </w:r>
      <w:r w:rsidR="00AF012A">
        <w:rPr>
          <w:b/>
        </w:rPr>
        <w:t xml:space="preserve"> for Men</w:t>
      </w:r>
      <w:r w:rsidR="00B30060">
        <w:t>,</w:t>
      </w:r>
      <w:r w:rsidR="00AF012A">
        <w:t xml:space="preserve"> </w:t>
      </w:r>
      <w:r w:rsidR="00AF012A">
        <w:rPr>
          <w:b/>
          <w:bCs/>
        </w:rPr>
        <w:t>Category for Women</w:t>
      </w:r>
      <w:r w:rsidR="00B30060">
        <w:t xml:space="preserve"> </w:t>
      </w:r>
      <w:r w:rsidR="009204A7">
        <w:rPr>
          <w:b/>
          <w:bCs/>
        </w:rPr>
        <w:t>About Us</w:t>
      </w:r>
      <w:r w:rsidR="00B30060">
        <w:t xml:space="preserve">, </w:t>
      </w:r>
      <w:r w:rsidR="009204A7">
        <w:rPr>
          <w:b/>
        </w:rPr>
        <w:t>Register</w:t>
      </w:r>
      <w:r w:rsidR="00A93084">
        <w:t xml:space="preserve">. </w:t>
      </w:r>
      <w:r w:rsidR="005D6FA6">
        <w:t xml:space="preserve">You </w:t>
      </w:r>
      <w:r w:rsidR="00B30060">
        <w:t>must</w:t>
      </w:r>
      <w:r w:rsidR="005D6FA6">
        <w:t xml:space="preserve"> create the </w:t>
      </w:r>
      <w:r w:rsidR="009C7F42">
        <w:rPr>
          <w:b/>
        </w:rPr>
        <w:t>N</w:t>
      </w:r>
      <w:r w:rsidR="005D6FA6">
        <w:rPr>
          <w:b/>
        </w:rPr>
        <w:t xml:space="preserve">avigation </w:t>
      </w:r>
      <w:r w:rsidR="009C7F42">
        <w:rPr>
          <w:b/>
        </w:rPr>
        <w:t>M</w:t>
      </w:r>
      <w:r w:rsidR="005D6FA6">
        <w:rPr>
          <w:b/>
        </w:rPr>
        <w:t>enu</w:t>
      </w:r>
      <w:r w:rsidR="005D6FA6">
        <w:t xml:space="preserve"> using </w:t>
      </w:r>
      <w:r w:rsidR="005D6FA6">
        <w:rPr>
          <w:b/>
        </w:rPr>
        <w:t xml:space="preserve">Drop </w:t>
      </w:r>
      <w:r w:rsidR="00541323">
        <w:rPr>
          <w:b/>
        </w:rPr>
        <w:t>D</w:t>
      </w:r>
      <w:r w:rsidR="005D6FA6">
        <w:rPr>
          <w:b/>
        </w:rPr>
        <w:t xml:space="preserve">own </w:t>
      </w:r>
      <w:r w:rsidR="00541323">
        <w:rPr>
          <w:b/>
        </w:rPr>
        <w:t>M</w:t>
      </w:r>
      <w:r w:rsidR="005D6FA6">
        <w:rPr>
          <w:b/>
        </w:rPr>
        <w:t xml:space="preserve">enu </w:t>
      </w:r>
      <w:r w:rsidR="005D6FA6">
        <w:t>using</w:t>
      </w:r>
      <w:r w:rsidR="005D6FA6">
        <w:rPr>
          <w:b/>
        </w:rPr>
        <w:t xml:space="preserve"> CSS</w:t>
      </w:r>
      <w:r w:rsidR="005D6FA6">
        <w:t xml:space="preserve">. </w:t>
      </w:r>
    </w:p>
    <w:p w14:paraId="09663EE4" w14:textId="77777777" w:rsidR="00EC17EA" w:rsidRDefault="00EC17EA">
      <w:pPr>
        <w:spacing w:after="200" w:line="276" w:lineRule="auto"/>
      </w:pPr>
      <w:r>
        <w:br w:type="page"/>
      </w:r>
    </w:p>
    <w:p w14:paraId="33986D9C" w14:textId="101ED1E0" w:rsidR="005D6FA6" w:rsidRDefault="005D6FA6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lastRenderedPageBreak/>
        <w:t>Below are the requirements for each page:</w:t>
      </w:r>
    </w:p>
    <w:p w14:paraId="79B1D622" w14:textId="77777777" w:rsidR="005D6FA6" w:rsidRDefault="005D6FA6" w:rsidP="00472483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0DFA3BD9" w14:textId="65ABA168" w:rsidR="0048790E" w:rsidRPr="00EC17EA" w:rsidRDefault="009204A7" w:rsidP="00EC17EA">
      <w:pPr>
        <w:pStyle w:val="ListParagraph"/>
        <w:spacing w:line="360" w:lineRule="auto"/>
        <w:ind w:left="567" w:firstLine="283"/>
        <w:jc w:val="both"/>
        <w:rPr>
          <w:b/>
        </w:rPr>
      </w:pPr>
      <w:proofErr w:type="spellStart"/>
      <w:r>
        <w:rPr>
          <w:b/>
        </w:rPr>
        <w:t>Bulan</w:t>
      </w:r>
      <w:proofErr w:type="spellEnd"/>
      <w:r w:rsidR="005A7BB6">
        <w:t xml:space="preserve"> </w:t>
      </w:r>
      <w:r w:rsidR="005D6FA6">
        <w:t>wants this page</w:t>
      </w:r>
      <w:r w:rsidR="00F2008B">
        <w:t xml:space="preserve"> to</w:t>
      </w:r>
      <w:r w:rsidR="00826783">
        <w:t xml:space="preserve"> provide information about</w:t>
      </w:r>
      <w:r w:rsidR="005D6FA6">
        <w:t xml:space="preserve"> </w:t>
      </w:r>
      <w:r w:rsidR="00B17677">
        <w:t>the</w:t>
      </w:r>
      <w:r>
        <w:t xml:space="preserve"> </w:t>
      </w:r>
      <w:r w:rsidR="00826783">
        <w:rPr>
          <w:b/>
          <w:bCs/>
        </w:rPr>
        <w:t>o</w:t>
      </w:r>
      <w:r w:rsidRPr="009204A7">
        <w:rPr>
          <w:b/>
          <w:bCs/>
        </w:rPr>
        <w:t>ngoing promo</w:t>
      </w:r>
      <w:r w:rsidR="00826783">
        <w:rPr>
          <w:b/>
          <w:bCs/>
        </w:rPr>
        <w:t>tion</w:t>
      </w:r>
      <w:r>
        <w:rPr>
          <w:b/>
          <w:bCs/>
        </w:rPr>
        <w:t xml:space="preserve"> for selected</w:t>
      </w:r>
      <w:r w:rsidR="002234C6">
        <w:t xml:space="preserve"> </w:t>
      </w:r>
      <w:r w:rsidR="002234C6" w:rsidRPr="009204A7">
        <w:rPr>
          <w:b/>
          <w:bCs/>
        </w:rPr>
        <w:t>products</w:t>
      </w:r>
      <w:r>
        <w:rPr>
          <w:b/>
          <w:bCs/>
        </w:rPr>
        <w:t xml:space="preserve"> </w:t>
      </w:r>
      <w:r>
        <w:t xml:space="preserve">and </w:t>
      </w:r>
      <w:r w:rsidR="0043347B" w:rsidRPr="0043347B">
        <w:rPr>
          <w:b/>
          <w:bCs/>
        </w:rPr>
        <w:t>product</w:t>
      </w:r>
      <w:r w:rsidR="0043347B">
        <w:t xml:space="preserve"> </w:t>
      </w:r>
      <w:r>
        <w:rPr>
          <w:b/>
          <w:bCs/>
        </w:rPr>
        <w:t>categor</w:t>
      </w:r>
      <w:r w:rsidR="003C50C2">
        <w:rPr>
          <w:b/>
          <w:bCs/>
        </w:rPr>
        <w:t>ies</w:t>
      </w:r>
      <w:r w:rsidR="0043347B">
        <w:rPr>
          <w:b/>
          <w:bCs/>
        </w:rPr>
        <w:t xml:space="preserve"> </w:t>
      </w:r>
      <w:r w:rsidR="002234C6">
        <w:t xml:space="preserve">for </w:t>
      </w:r>
      <w:r w:rsidR="00B17677">
        <w:t xml:space="preserve">the </w:t>
      </w:r>
      <w:r w:rsidR="002234C6">
        <w:t>customer.</w:t>
      </w:r>
      <w:r w:rsidR="005D6FA6">
        <w:t xml:space="preserve"> </w:t>
      </w:r>
      <w:proofErr w:type="spellStart"/>
      <w:r>
        <w:rPr>
          <w:b/>
          <w:bCs/>
        </w:rPr>
        <w:t>Bulan</w:t>
      </w:r>
      <w:proofErr w:type="spellEnd"/>
      <w:r>
        <w:rPr>
          <w:b/>
          <w:bCs/>
        </w:rPr>
        <w:t xml:space="preserve"> </w:t>
      </w:r>
      <w:r w:rsidR="005D6FA6">
        <w:t xml:space="preserve">also wants to have </w:t>
      </w:r>
      <w:r w:rsidR="00B17677">
        <w:t xml:space="preserve">an </w:t>
      </w:r>
      <w:r w:rsidR="005D6FA6">
        <w:rPr>
          <w:b/>
        </w:rPr>
        <w:t>image-slider</w:t>
      </w:r>
      <w:r w:rsidR="002C12D0">
        <w:rPr>
          <w:b/>
        </w:rPr>
        <w:t xml:space="preserve"> </w:t>
      </w:r>
      <w:r w:rsidR="002C12D0" w:rsidRPr="002C12D0">
        <w:rPr>
          <w:bCs/>
        </w:rPr>
        <w:t>showing</w:t>
      </w:r>
      <w:r w:rsidR="002C12D0">
        <w:rPr>
          <w:b/>
        </w:rPr>
        <w:t xml:space="preserve"> </w:t>
      </w:r>
      <w:r w:rsidR="003C50C2">
        <w:rPr>
          <w:b/>
        </w:rPr>
        <w:t xml:space="preserve">the </w:t>
      </w:r>
      <w:r w:rsidR="002C12D0" w:rsidRPr="002C12D0">
        <w:rPr>
          <w:bCs/>
        </w:rPr>
        <w:t>latest</w:t>
      </w:r>
      <w:r w:rsidR="002C12D0">
        <w:rPr>
          <w:b/>
        </w:rPr>
        <w:t xml:space="preserve"> </w:t>
      </w:r>
      <w:r w:rsidR="002C12D0">
        <w:t>promotion and event</w:t>
      </w:r>
      <w:r w:rsidR="005D6FA6">
        <w:t xml:space="preserve"> </w:t>
      </w:r>
      <w:r w:rsidR="00F2008B">
        <w:t>using</w:t>
      </w:r>
      <w:r w:rsidR="003F2202">
        <w:t xml:space="preserve"> </w:t>
      </w:r>
      <w:proofErr w:type="spellStart"/>
      <w:r w:rsidR="003F2202" w:rsidRPr="003F2202">
        <w:rPr>
          <w:b/>
        </w:rPr>
        <w:t>J</w:t>
      </w:r>
      <w:r w:rsidR="003C50C2">
        <w:rPr>
          <w:b/>
        </w:rPr>
        <w:t>q</w:t>
      </w:r>
      <w:r w:rsidR="003F2202" w:rsidRPr="003F2202">
        <w:rPr>
          <w:b/>
        </w:rPr>
        <w:t>uery</w:t>
      </w:r>
      <w:proofErr w:type="spellEnd"/>
      <w:r w:rsidR="00937FB8">
        <w:rPr>
          <w:b/>
        </w:rPr>
        <w:t xml:space="preserve"> animation</w:t>
      </w:r>
      <w:r>
        <w:rPr>
          <w:b/>
        </w:rPr>
        <w:t>.</w:t>
      </w:r>
    </w:p>
    <w:p w14:paraId="4AE7197D" w14:textId="77777777" w:rsidR="009B30AB" w:rsidRDefault="009204A7" w:rsidP="00472483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Category</w:t>
      </w:r>
      <w:r w:rsidR="00AF012A">
        <w:rPr>
          <w:b/>
        </w:rPr>
        <w:t xml:space="preserve"> </w:t>
      </w:r>
    </w:p>
    <w:p w14:paraId="206B4834" w14:textId="51EB6F3D" w:rsidR="005D6FA6" w:rsidRDefault="00AF012A" w:rsidP="009B30AB">
      <w:pPr>
        <w:pStyle w:val="ListParagraph"/>
        <w:numPr>
          <w:ilvl w:val="2"/>
          <w:numId w:val="12"/>
        </w:numPr>
        <w:tabs>
          <w:tab w:val="clear" w:pos="2160"/>
        </w:tabs>
        <w:spacing w:line="360" w:lineRule="auto"/>
        <w:ind w:left="851" w:hanging="284"/>
        <w:jc w:val="both"/>
        <w:rPr>
          <w:b/>
        </w:rPr>
      </w:pPr>
      <w:r>
        <w:rPr>
          <w:b/>
        </w:rPr>
        <w:t>Men</w:t>
      </w:r>
    </w:p>
    <w:p w14:paraId="36D6E92C" w14:textId="6CF44B05" w:rsidR="00785FE0" w:rsidRDefault="00AF012A" w:rsidP="004C6672">
      <w:pPr>
        <w:pStyle w:val="ListParagraph"/>
        <w:spacing w:line="360" w:lineRule="auto"/>
        <w:ind w:left="567" w:firstLine="284"/>
        <w:jc w:val="both"/>
      </w:pPr>
      <w:r>
        <w:t xml:space="preserve">This page provides </w:t>
      </w:r>
      <w:r w:rsidR="006A26C8">
        <w:t xml:space="preserve">a </w:t>
      </w:r>
      <w:r>
        <w:t xml:space="preserve">list of </w:t>
      </w:r>
      <w:r w:rsidR="004C6672">
        <w:t>clothes</w:t>
      </w:r>
      <w:r>
        <w:t xml:space="preserve"> and trousers that are specially made for </w:t>
      </w:r>
      <w:r w:rsidRPr="006A26C8">
        <w:rPr>
          <w:b/>
          <w:bCs/>
        </w:rPr>
        <w:t>Men</w:t>
      </w:r>
      <w:r>
        <w:t xml:space="preserve">. </w:t>
      </w:r>
      <w:proofErr w:type="spellStart"/>
      <w:r w:rsidRPr="006A26C8">
        <w:rPr>
          <w:b/>
          <w:bCs/>
        </w:rPr>
        <w:t>Bulan</w:t>
      </w:r>
      <w:proofErr w:type="spellEnd"/>
      <w:r>
        <w:t xml:space="preserve"> also wants to have</w:t>
      </w:r>
      <w:r w:rsidRPr="006A26C8">
        <w:rPr>
          <w:b/>
          <w:bCs/>
        </w:rPr>
        <w:t xml:space="preserve"> a gallery style of view</w:t>
      </w:r>
      <w:r>
        <w:t xml:space="preserve"> therefore the customer could get </w:t>
      </w:r>
      <w:r w:rsidR="006A26C8">
        <w:t>a bit of preview with the products they are buying.</w:t>
      </w:r>
      <w:r w:rsidR="009E225D">
        <w:t xml:space="preserve"> </w:t>
      </w:r>
      <w:r w:rsidR="00B66090">
        <w:t>You can also p</w:t>
      </w:r>
      <w:r w:rsidR="009E225D">
        <w:t xml:space="preserve">rovide information about product </w:t>
      </w:r>
      <w:r w:rsidR="009E225D" w:rsidRPr="009E225D">
        <w:rPr>
          <w:b/>
          <w:bCs/>
        </w:rPr>
        <w:t>information</w:t>
      </w:r>
      <w:r w:rsidR="009E225D" w:rsidRPr="009E225D">
        <w:t>,</w:t>
      </w:r>
      <w:r w:rsidR="009E225D" w:rsidRPr="009E225D">
        <w:rPr>
          <w:b/>
          <w:bCs/>
        </w:rPr>
        <w:t xml:space="preserve"> price</w:t>
      </w:r>
      <w:r w:rsidR="009E225D" w:rsidRPr="009E225D">
        <w:t>,</w:t>
      </w:r>
      <w:r w:rsidR="009E225D" w:rsidRPr="009E225D">
        <w:rPr>
          <w:b/>
          <w:bCs/>
        </w:rPr>
        <w:t xml:space="preserve"> name</w:t>
      </w:r>
      <w:r w:rsidR="009E225D" w:rsidRPr="009E225D">
        <w:t>,</w:t>
      </w:r>
      <w:r w:rsidR="009E225D" w:rsidRPr="009E225D">
        <w:rPr>
          <w:b/>
          <w:bCs/>
        </w:rPr>
        <w:t xml:space="preserve"> etc</w:t>
      </w:r>
      <w:r w:rsidR="009E225D">
        <w:t>.</w:t>
      </w:r>
    </w:p>
    <w:p w14:paraId="31E2D549" w14:textId="5FB570A2" w:rsidR="006A26C8" w:rsidRDefault="006A26C8" w:rsidP="009B30AB">
      <w:pPr>
        <w:pStyle w:val="ListParagraph"/>
        <w:numPr>
          <w:ilvl w:val="2"/>
          <w:numId w:val="12"/>
        </w:numPr>
        <w:tabs>
          <w:tab w:val="clear" w:pos="2160"/>
        </w:tabs>
        <w:spacing w:line="360" w:lineRule="auto"/>
        <w:ind w:left="851" w:hanging="284"/>
        <w:jc w:val="both"/>
        <w:rPr>
          <w:b/>
        </w:rPr>
      </w:pPr>
      <w:r>
        <w:rPr>
          <w:b/>
        </w:rPr>
        <w:t>Women</w:t>
      </w:r>
    </w:p>
    <w:p w14:paraId="7B23F352" w14:textId="72EEFC78" w:rsidR="006A26C8" w:rsidRDefault="006A26C8" w:rsidP="009F40C3">
      <w:pPr>
        <w:pStyle w:val="ListParagraph"/>
        <w:spacing w:line="360" w:lineRule="auto"/>
        <w:ind w:left="567" w:firstLine="284"/>
        <w:jc w:val="both"/>
      </w:pPr>
      <w:r>
        <w:t xml:space="preserve">This page provides a list of </w:t>
      </w:r>
      <w:r w:rsidR="004C6672">
        <w:t>clothes</w:t>
      </w:r>
      <w:r>
        <w:t xml:space="preserve"> and trousers that are specially made for </w:t>
      </w:r>
      <w:r>
        <w:rPr>
          <w:b/>
          <w:bCs/>
        </w:rPr>
        <w:t>Women</w:t>
      </w:r>
      <w:r>
        <w:t xml:space="preserve">. </w:t>
      </w:r>
      <w:proofErr w:type="spellStart"/>
      <w:r w:rsidRPr="006A26C8">
        <w:rPr>
          <w:b/>
          <w:bCs/>
        </w:rPr>
        <w:t>Bulan</w:t>
      </w:r>
      <w:proofErr w:type="spellEnd"/>
      <w:r>
        <w:t xml:space="preserve"> also wants to have</w:t>
      </w:r>
      <w:r w:rsidRPr="006A26C8">
        <w:rPr>
          <w:b/>
          <w:bCs/>
        </w:rPr>
        <w:t xml:space="preserve"> a gallery style of view</w:t>
      </w:r>
      <w:r>
        <w:t xml:space="preserve"> therefore the customer could get a bit of preview with the products they are buying.</w:t>
      </w:r>
      <w:r w:rsidR="009F40C3" w:rsidRPr="009F40C3">
        <w:t xml:space="preserve"> </w:t>
      </w:r>
      <w:r w:rsidR="009F40C3">
        <w:t xml:space="preserve">You can also provide information about product </w:t>
      </w:r>
      <w:r w:rsidR="009F40C3" w:rsidRPr="009E225D">
        <w:rPr>
          <w:b/>
          <w:bCs/>
        </w:rPr>
        <w:t>information</w:t>
      </w:r>
      <w:r w:rsidR="009F40C3" w:rsidRPr="009E225D">
        <w:t>,</w:t>
      </w:r>
      <w:r w:rsidR="009F40C3" w:rsidRPr="009E225D">
        <w:rPr>
          <w:b/>
          <w:bCs/>
        </w:rPr>
        <w:t xml:space="preserve"> price</w:t>
      </w:r>
      <w:r w:rsidR="009F40C3" w:rsidRPr="009E225D">
        <w:t>,</w:t>
      </w:r>
      <w:r w:rsidR="009F40C3" w:rsidRPr="009E225D">
        <w:rPr>
          <w:b/>
          <w:bCs/>
        </w:rPr>
        <w:t xml:space="preserve"> name</w:t>
      </w:r>
      <w:r w:rsidR="009F40C3" w:rsidRPr="009E225D">
        <w:t>,</w:t>
      </w:r>
      <w:r w:rsidR="009F40C3" w:rsidRPr="009E225D">
        <w:rPr>
          <w:b/>
          <w:bCs/>
        </w:rPr>
        <w:t xml:space="preserve"> etc</w:t>
      </w:r>
      <w:r w:rsidR="009F40C3">
        <w:t>.</w:t>
      </w:r>
    </w:p>
    <w:p w14:paraId="202735FA" w14:textId="57086AA0" w:rsidR="005D6FA6" w:rsidRDefault="003D4371" w:rsidP="00472483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Register</w:t>
      </w:r>
    </w:p>
    <w:p w14:paraId="1B4E7FD4" w14:textId="2CEC6B88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 xml:space="preserve">This page </w:t>
      </w:r>
      <w:r w:rsidR="0058113D">
        <w:t xml:space="preserve">provides </w:t>
      </w:r>
      <w:r w:rsidR="00B17677">
        <w:t xml:space="preserve">a </w:t>
      </w:r>
      <w:r w:rsidR="0058113D" w:rsidRPr="003F2202">
        <w:rPr>
          <w:b/>
        </w:rPr>
        <w:t>registration</w:t>
      </w:r>
      <w:r w:rsidR="0058113D">
        <w:t xml:space="preserve"> menu for </w:t>
      </w:r>
      <w:r w:rsidR="00B17677">
        <w:t xml:space="preserve">the </w:t>
      </w:r>
      <w:r w:rsidR="0058113D">
        <w:t xml:space="preserve">customer. </w:t>
      </w:r>
      <w:r w:rsidR="003533CD">
        <w:t>The c</w:t>
      </w:r>
      <w:r w:rsidR="003F2202">
        <w:t>ustomer</w:t>
      </w:r>
      <w:r w:rsidR="003F2202" w:rsidRPr="003F2202">
        <w:t xml:space="preserve"> need</w:t>
      </w:r>
      <w:r w:rsidR="003F2202">
        <w:t>s</w:t>
      </w:r>
      <w:r w:rsidR="003F2202" w:rsidRPr="003F2202">
        <w:t xml:space="preserve"> to </w:t>
      </w:r>
      <w:r w:rsidR="002712F2">
        <w:t>provide</w:t>
      </w:r>
      <w:r w:rsidR="003F2202" w:rsidRPr="003F2202">
        <w:t xml:space="preserve"> some personal information such as</w:t>
      </w:r>
      <w:r w:rsidR="003F2202" w:rsidRPr="00EF5123">
        <w:rPr>
          <w:b/>
        </w:rPr>
        <w:t xml:space="preserve"> email, password, address,</w:t>
      </w:r>
      <w:r w:rsidR="003533CD">
        <w:rPr>
          <w:b/>
        </w:rPr>
        <w:t xml:space="preserve"> </w:t>
      </w:r>
      <w:r w:rsidR="009204A7">
        <w:rPr>
          <w:b/>
        </w:rPr>
        <w:t>date of birth,</w:t>
      </w:r>
      <w:r w:rsidR="003F2202" w:rsidRPr="00EF5123">
        <w:rPr>
          <w:b/>
        </w:rPr>
        <w:t xml:space="preserve"> gender,</w:t>
      </w:r>
      <w:r w:rsidR="003F2202">
        <w:t xml:space="preserve"> </w:t>
      </w:r>
      <w:r w:rsidR="003F2202" w:rsidRPr="003F2202">
        <w:t xml:space="preserve">and </w:t>
      </w:r>
      <w:r w:rsidR="003533CD">
        <w:t xml:space="preserve">the </w:t>
      </w:r>
      <w:r w:rsidR="003F2202" w:rsidRPr="00EF5123">
        <w:rPr>
          <w:b/>
        </w:rPr>
        <w:t>agree</w:t>
      </w:r>
      <w:r w:rsidR="003533CD">
        <w:rPr>
          <w:b/>
        </w:rPr>
        <w:t>ment</w:t>
      </w:r>
      <w:r w:rsidR="003F2202" w:rsidRPr="00EF5123">
        <w:rPr>
          <w:b/>
        </w:rPr>
        <w:t xml:space="preserve"> with terms and conditions</w:t>
      </w:r>
      <w:r w:rsidR="003F2202" w:rsidRPr="003F2202">
        <w:t xml:space="preserve">. You are also asked to create </w:t>
      </w:r>
      <w:r w:rsidR="003F2202" w:rsidRPr="003F2202">
        <w:rPr>
          <w:b/>
        </w:rPr>
        <w:t>5 kinds of form components</w:t>
      </w:r>
      <w:r w:rsidR="003F2202">
        <w:t xml:space="preserve"> and </w:t>
      </w:r>
      <w:r w:rsidR="003F2202" w:rsidRPr="003F2202">
        <w:rPr>
          <w:b/>
        </w:rPr>
        <w:t>5 kinds of validation</w:t>
      </w:r>
      <w:r w:rsidR="003F2202">
        <w:t xml:space="preserve">. For validation, you must create using </w:t>
      </w:r>
      <w:r w:rsidR="003F2202" w:rsidRPr="00EF5123">
        <w:rPr>
          <w:b/>
        </w:rPr>
        <w:t>JavaScript</w:t>
      </w:r>
      <w:r w:rsidR="0051269B">
        <w:rPr>
          <w:b/>
        </w:rPr>
        <w:t xml:space="preserve"> </w:t>
      </w:r>
      <w:r w:rsidR="0051269B">
        <w:t xml:space="preserve">and </w:t>
      </w:r>
      <w:proofErr w:type="gramStart"/>
      <w:r w:rsidR="0051269B">
        <w:rPr>
          <w:b/>
        </w:rPr>
        <w:t>don’t</w:t>
      </w:r>
      <w:proofErr w:type="gramEnd"/>
      <w:r w:rsidR="0051269B">
        <w:rPr>
          <w:b/>
        </w:rPr>
        <w:t xml:space="preserve"> use </w:t>
      </w:r>
      <w:r w:rsidR="00D45626">
        <w:rPr>
          <w:b/>
        </w:rPr>
        <w:t xml:space="preserve">a </w:t>
      </w:r>
      <w:r w:rsidR="0051269B">
        <w:rPr>
          <w:b/>
        </w:rPr>
        <w:t>regular expression</w:t>
      </w:r>
      <w:r w:rsidR="003F2202">
        <w:t>.</w:t>
      </w:r>
    </w:p>
    <w:p w14:paraId="2D8AB0D9" w14:textId="710F56CC" w:rsidR="005D6FA6" w:rsidRDefault="00785FE0" w:rsidP="00472483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About Us</w:t>
      </w:r>
    </w:p>
    <w:p w14:paraId="3CAF3D97" w14:textId="05F20975" w:rsidR="005D6FA6" w:rsidRPr="00750574" w:rsidRDefault="00785FE0" w:rsidP="00821B27">
      <w:pPr>
        <w:pStyle w:val="ListParagraph"/>
        <w:spacing w:line="360" w:lineRule="auto"/>
        <w:ind w:left="567" w:firstLine="283"/>
        <w:jc w:val="both"/>
      </w:pPr>
      <w:r>
        <w:t>This page give</w:t>
      </w:r>
      <w:r w:rsidR="00227060">
        <w:t>s</w:t>
      </w:r>
      <w:r>
        <w:t xml:space="preserve"> a brief introduction to our company and a statement that </w:t>
      </w:r>
      <w:proofErr w:type="spellStart"/>
      <w:r>
        <w:rPr>
          <w:b/>
          <w:bCs/>
        </w:rPr>
        <w:t>Bulan</w:t>
      </w:r>
      <w:proofErr w:type="spellEnd"/>
      <w:r>
        <w:rPr>
          <w:b/>
          <w:bCs/>
        </w:rPr>
        <w:t xml:space="preserve"> </w:t>
      </w:r>
      <w:r>
        <w:t xml:space="preserve">is a part of </w:t>
      </w:r>
      <w:r w:rsidR="00D45626">
        <w:t xml:space="preserve">the </w:t>
      </w:r>
      <w:proofErr w:type="spellStart"/>
      <w:r>
        <w:rPr>
          <w:b/>
          <w:bCs/>
        </w:rPr>
        <w:t>Antromeda</w:t>
      </w:r>
      <w:proofErr w:type="spellEnd"/>
      <w:r>
        <w:rPr>
          <w:b/>
          <w:bCs/>
        </w:rPr>
        <w:t xml:space="preserve"> Fashion Group</w:t>
      </w:r>
      <w:r w:rsidR="00750574">
        <w:rPr>
          <w:b/>
          <w:bCs/>
        </w:rPr>
        <w:t xml:space="preserve">. </w:t>
      </w:r>
      <w:r w:rsidR="00750574">
        <w:t>You can also add other component</w:t>
      </w:r>
      <w:r w:rsidR="00D45626">
        <w:t>s</w:t>
      </w:r>
      <w:r w:rsidR="00750574">
        <w:t xml:space="preserve"> such as </w:t>
      </w:r>
      <w:r w:rsidR="00750574" w:rsidRPr="00242EAB">
        <w:rPr>
          <w:b/>
          <w:bCs/>
        </w:rPr>
        <w:t>banner</w:t>
      </w:r>
      <w:r w:rsidR="00750574">
        <w:t xml:space="preserve"> </w:t>
      </w:r>
      <w:r w:rsidR="00750574" w:rsidRPr="00242EAB">
        <w:rPr>
          <w:b/>
          <w:bCs/>
        </w:rPr>
        <w:t>image</w:t>
      </w:r>
      <w:r w:rsidR="00750574">
        <w:t xml:space="preserve">, </w:t>
      </w:r>
      <w:r w:rsidR="00750574" w:rsidRPr="00242EAB">
        <w:rPr>
          <w:b/>
          <w:bCs/>
        </w:rPr>
        <w:t>address</w:t>
      </w:r>
      <w:r w:rsidR="00750574">
        <w:t xml:space="preserve"> </w:t>
      </w:r>
      <w:r w:rsidR="00750574" w:rsidRPr="00242EAB">
        <w:rPr>
          <w:b/>
          <w:bCs/>
        </w:rPr>
        <w:t>location</w:t>
      </w:r>
      <w:r w:rsidR="00750574">
        <w:t xml:space="preserve">, </w:t>
      </w:r>
      <w:r w:rsidR="00E23639" w:rsidRPr="00242EAB">
        <w:rPr>
          <w:b/>
          <w:bCs/>
        </w:rPr>
        <w:t>etc</w:t>
      </w:r>
      <w:r w:rsidR="00E23639">
        <w:t>.</w:t>
      </w:r>
    </w:p>
    <w:p w14:paraId="4CE34D8B" w14:textId="77777777" w:rsidR="00472483" w:rsidRPr="00785FE0" w:rsidRDefault="00472483" w:rsidP="00785FE0">
      <w:pPr>
        <w:spacing w:line="360" w:lineRule="auto"/>
        <w:jc w:val="both"/>
        <w:rPr>
          <w:b/>
        </w:rPr>
      </w:pPr>
    </w:p>
    <w:p w14:paraId="5B4E3F59" w14:textId="77777777" w:rsidR="00EC17EA" w:rsidRDefault="00EC17EA" w:rsidP="005D6FA6">
      <w:pPr>
        <w:spacing w:line="360" w:lineRule="auto"/>
        <w:jc w:val="both"/>
        <w:rPr>
          <w:b/>
          <w:u w:val="single"/>
        </w:rPr>
      </w:pPr>
    </w:p>
    <w:p w14:paraId="4D362A52" w14:textId="77777777" w:rsidR="00EC17EA" w:rsidRDefault="00EC17EA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185AECFE" w14:textId="63E116D7" w:rsidR="005D6FA6" w:rsidRDefault="005D6FA6" w:rsidP="005D6FA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Guidelines:</w:t>
      </w:r>
    </w:p>
    <w:p w14:paraId="734283A5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59C133B2" w14:textId="781CDC8D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3E91D16" w14:textId="76247494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B17677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010DC4A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083D6D6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379B714C" w14:textId="05A7AD89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 w:rsidR="00917BBB">
        <w:t xml:space="preserve">the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6156444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38A93820" w14:textId="0410AD49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 w:rsidR="00FA51CC">
        <w:rPr>
          <w:b/>
        </w:rPr>
        <w:t>,</w:t>
      </w:r>
      <w:r>
        <w:t xml:space="preserve"> and </w:t>
      </w:r>
      <w:r>
        <w:rPr>
          <w:b/>
        </w:rPr>
        <w:t>mobile devices</w:t>
      </w:r>
      <w:r>
        <w:t>.</w:t>
      </w:r>
    </w:p>
    <w:p w14:paraId="4EDAE41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46E40D63" w14:textId="7CD14152" w:rsidR="00377DD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02C3E0B4" w14:textId="77777777" w:rsidR="004E6F0C" w:rsidRDefault="004E6F0C" w:rsidP="004E6F0C">
      <w:pPr>
        <w:spacing w:line="360" w:lineRule="auto"/>
        <w:jc w:val="both"/>
      </w:pPr>
    </w:p>
    <w:p w14:paraId="157FF231" w14:textId="77777777" w:rsidR="005D6FA6" w:rsidRDefault="005D6FA6" w:rsidP="005D6FA6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687AEBC2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4EB366E3" w14:textId="3630AE55" w:rsidR="005D6FA6" w:rsidRDefault="00FA51CC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The w</w:t>
      </w:r>
      <w:r w:rsidR="005D6FA6">
        <w:t xml:space="preserve">eb template for </w:t>
      </w:r>
      <w:r>
        <w:t xml:space="preserve">the </w:t>
      </w:r>
      <w:r w:rsidR="005D6FA6">
        <w:rPr>
          <w:b/>
        </w:rPr>
        <w:t>homepage</w:t>
      </w:r>
      <w:r w:rsidR="005D6FA6">
        <w:t xml:space="preserve"> (*.</w:t>
      </w:r>
      <w:proofErr w:type="spellStart"/>
      <w:r w:rsidR="005D6FA6">
        <w:t>psd</w:t>
      </w:r>
      <w:proofErr w:type="spellEnd"/>
      <w:r w:rsidR="005D6FA6">
        <w:t>).</w:t>
      </w:r>
    </w:p>
    <w:p w14:paraId="537F0481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ADCB43C" w14:textId="77777777" w:rsidR="005D6FA6" w:rsidRDefault="005D6FA6" w:rsidP="005D6FA6">
      <w:pPr>
        <w:spacing w:line="360" w:lineRule="auto"/>
        <w:jc w:val="both"/>
      </w:pP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F9C51" w14:textId="77777777" w:rsidR="00363ED4" w:rsidRDefault="00363ED4" w:rsidP="00273E4A">
      <w:r>
        <w:separator/>
      </w:r>
    </w:p>
  </w:endnote>
  <w:endnote w:type="continuationSeparator" w:id="0">
    <w:p w14:paraId="2C50A989" w14:textId="77777777" w:rsidR="00363ED4" w:rsidRDefault="00363ED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D72FF7">
          <w:rPr>
            <w:sz w:val="22"/>
            <w:szCs w:val="22"/>
            <w:lang w:val="id-ID"/>
          </w:rPr>
          <w:t>of</w:t>
        </w:r>
        <w:proofErr w:type="spellEnd"/>
        <w:r w:rsidR="005B66A9" w:rsidRPr="00D72FF7">
          <w:rPr>
            <w:sz w:val="22"/>
            <w:szCs w:val="22"/>
            <w:lang w:val="id-ID"/>
          </w:rPr>
          <w:t xml:space="preserve">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02139" w14:textId="77777777" w:rsidR="00363ED4" w:rsidRDefault="00363ED4" w:rsidP="00273E4A">
      <w:r>
        <w:separator/>
      </w:r>
    </w:p>
  </w:footnote>
  <w:footnote w:type="continuationSeparator" w:id="0">
    <w:p w14:paraId="1C6EB573" w14:textId="77777777" w:rsidR="00363ED4" w:rsidRDefault="00363ED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545658D" w:rsidR="005D0782" w:rsidRPr="00F42899" w:rsidRDefault="00E226A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140920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58F40D6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8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wUAaJRd1SwAAAA="/>
  </w:docVars>
  <w:rsids>
    <w:rsidRoot w:val="00B9609E"/>
    <w:rsid w:val="00005657"/>
    <w:rsid w:val="00020F10"/>
    <w:rsid w:val="00044321"/>
    <w:rsid w:val="00051154"/>
    <w:rsid w:val="00072DE7"/>
    <w:rsid w:val="000732DF"/>
    <w:rsid w:val="000A0C90"/>
    <w:rsid w:val="000A23D8"/>
    <w:rsid w:val="000A3F41"/>
    <w:rsid w:val="000B69D0"/>
    <w:rsid w:val="000C3015"/>
    <w:rsid w:val="000D659C"/>
    <w:rsid w:val="000F057A"/>
    <w:rsid w:val="000F1EBF"/>
    <w:rsid w:val="000F3EB6"/>
    <w:rsid w:val="000F7CFC"/>
    <w:rsid w:val="000F7FC6"/>
    <w:rsid w:val="001128D4"/>
    <w:rsid w:val="00122BC2"/>
    <w:rsid w:val="00126822"/>
    <w:rsid w:val="00126F26"/>
    <w:rsid w:val="00131DAA"/>
    <w:rsid w:val="0014264F"/>
    <w:rsid w:val="00145C2E"/>
    <w:rsid w:val="00150E94"/>
    <w:rsid w:val="00151847"/>
    <w:rsid w:val="0015698F"/>
    <w:rsid w:val="00183F26"/>
    <w:rsid w:val="00187F5A"/>
    <w:rsid w:val="001955A6"/>
    <w:rsid w:val="001A300E"/>
    <w:rsid w:val="001B3645"/>
    <w:rsid w:val="001B3A2E"/>
    <w:rsid w:val="001C7F83"/>
    <w:rsid w:val="001D4810"/>
    <w:rsid w:val="001E4042"/>
    <w:rsid w:val="001E53FA"/>
    <w:rsid w:val="001E637E"/>
    <w:rsid w:val="001E7ABE"/>
    <w:rsid w:val="001E7B43"/>
    <w:rsid w:val="001F64B6"/>
    <w:rsid w:val="002234C6"/>
    <w:rsid w:val="00224780"/>
    <w:rsid w:val="00227060"/>
    <w:rsid w:val="00235C36"/>
    <w:rsid w:val="002376FA"/>
    <w:rsid w:val="00242EAB"/>
    <w:rsid w:val="002712F2"/>
    <w:rsid w:val="00273E4A"/>
    <w:rsid w:val="00281799"/>
    <w:rsid w:val="002841B3"/>
    <w:rsid w:val="002956DC"/>
    <w:rsid w:val="00296D50"/>
    <w:rsid w:val="00296DA6"/>
    <w:rsid w:val="002A07C0"/>
    <w:rsid w:val="002A138B"/>
    <w:rsid w:val="002A66E0"/>
    <w:rsid w:val="002B00F2"/>
    <w:rsid w:val="002B7CDD"/>
    <w:rsid w:val="002C12D0"/>
    <w:rsid w:val="002C31BA"/>
    <w:rsid w:val="002C3AC5"/>
    <w:rsid w:val="002C7FC0"/>
    <w:rsid w:val="002D1472"/>
    <w:rsid w:val="002D73A2"/>
    <w:rsid w:val="002D7F31"/>
    <w:rsid w:val="002E3324"/>
    <w:rsid w:val="003002A2"/>
    <w:rsid w:val="003003C8"/>
    <w:rsid w:val="00303A70"/>
    <w:rsid w:val="00305136"/>
    <w:rsid w:val="003054E4"/>
    <w:rsid w:val="00320C87"/>
    <w:rsid w:val="00321362"/>
    <w:rsid w:val="00323347"/>
    <w:rsid w:val="003432E6"/>
    <w:rsid w:val="003439D3"/>
    <w:rsid w:val="003533CD"/>
    <w:rsid w:val="00363ED4"/>
    <w:rsid w:val="0036420F"/>
    <w:rsid w:val="0036669F"/>
    <w:rsid w:val="00366844"/>
    <w:rsid w:val="0037553B"/>
    <w:rsid w:val="00377DD6"/>
    <w:rsid w:val="00380B9B"/>
    <w:rsid w:val="0038376D"/>
    <w:rsid w:val="00384C7B"/>
    <w:rsid w:val="00384F0E"/>
    <w:rsid w:val="00386054"/>
    <w:rsid w:val="00387D06"/>
    <w:rsid w:val="003A1788"/>
    <w:rsid w:val="003A338F"/>
    <w:rsid w:val="003B1D05"/>
    <w:rsid w:val="003B27CC"/>
    <w:rsid w:val="003B5F77"/>
    <w:rsid w:val="003C0A29"/>
    <w:rsid w:val="003C1CE6"/>
    <w:rsid w:val="003C50C2"/>
    <w:rsid w:val="003D4371"/>
    <w:rsid w:val="003D7084"/>
    <w:rsid w:val="003F2202"/>
    <w:rsid w:val="003F71D2"/>
    <w:rsid w:val="004074A1"/>
    <w:rsid w:val="0041501F"/>
    <w:rsid w:val="00420AFF"/>
    <w:rsid w:val="00422134"/>
    <w:rsid w:val="0043347B"/>
    <w:rsid w:val="0043470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2483"/>
    <w:rsid w:val="0047333E"/>
    <w:rsid w:val="00482141"/>
    <w:rsid w:val="004824E9"/>
    <w:rsid w:val="004875D4"/>
    <w:rsid w:val="0048790E"/>
    <w:rsid w:val="00487B81"/>
    <w:rsid w:val="00494E4C"/>
    <w:rsid w:val="004A6F1F"/>
    <w:rsid w:val="004B47B5"/>
    <w:rsid w:val="004B6AFE"/>
    <w:rsid w:val="004C0F0C"/>
    <w:rsid w:val="004C6672"/>
    <w:rsid w:val="004D176C"/>
    <w:rsid w:val="004E6F0C"/>
    <w:rsid w:val="004E7280"/>
    <w:rsid w:val="004E7352"/>
    <w:rsid w:val="00504508"/>
    <w:rsid w:val="00504E8A"/>
    <w:rsid w:val="0051269B"/>
    <w:rsid w:val="00520E03"/>
    <w:rsid w:val="005314B7"/>
    <w:rsid w:val="00535DA7"/>
    <w:rsid w:val="00541323"/>
    <w:rsid w:val="005447D7"/>
    <w:rsid w:val="0055410B"/>
    <w:rsid w:val="00556E41"/>
    <w:rsid w:val="00571B72"/>
    <w:rsid w:val="005808D7"/>
    <w:rsid w:val="0058113D"/>
    <w:rsid w:val="00582417"/>
    <w:rsid w:val="00582E4C"/>
    <w:rsid w:val="005A072D"/>
    <w:rsid w:val="005A32DD"/>
    <w:rsid w:val="005A7BB6"/>
    <w:rsid w:val="005B07D4"/>
    <w:rsid w:val="005B3392"/>
    <w:rsid w:val="005B66A9"/>
    <w:rsid w:val="005C156C"/>
    <w:rsid w:val="005C19B6"/>
    <w:rsid w:val="005D0782"/>
    <w:rsid w:val="005D6FA6"/>
    <w:rsid w:val="005E252C"/>
    <w:rsid w:val="005F47E6"/>
    <w:rsid w:val="005F794B"/>
    <w:rsid w:val="0060201C"/>
    <w:rsid w:val="0060463D"/>
    <w:rsid w:val="0060486C"/>
    <w:rsid w:val="00611458"/>
    <w:rsid w:val="00622859"/>
    <w:rsid w:val="00622CA8"/>
    <w:rsid w:val="00635EE5"/>
    <w:rsid w:val="00643F75"/>
    <w:rsid w:val="00664137"/>
    <w:rsid w:val="0067443D"/>
    <w:rsid w:val="006764E9"/>
    <w:rsid w:val="00684E2D"/>
    <w:rsid w:val="006A26C8"/>
    <w:rsid w:val="006D36BC"/>
    <w:rsid w:val="006F4D80"/>
    <w:rsid w:val="00701ECA"/>
    <w:rsid w:val="007156D2"/>
    <w:rsid w:val="00720962"/>
    <w:rsid w:val="0072245D"/>
    <w:rsid w:val="00737595"/>
    <w:rsid w:val="00750574"/>
    <w:rsid w:val="00755FA3"/>
    <w:rsid w:val="00785FE0"/>
    <w:rsid w:val="00787247"/>
    <w:rsid w:val="007A260E"/>
    <w:rsid w:val="007A33B1"/>
    <w:rsid w:val="007A3421"/>
    <w:rsid w:val="007B2D7E"/>
    <w:rsid w:val="007B5A6A"/>
    <w:rsid w:val="007C1C37"/>
    <w:rsid w:val="007E0EE7"/>
    <w:rsid w:val="008037DF"/>
    <w:rsid w:val="00810737"/>
    <w:rsid w:val="00811C48"/>
    <w:rsid w:val="00821B27"/>
    <w:rsid w:val="0082474F"/>
    <w:rsid w:val="00824E9B"/>
    <w:rsid w:val="00826783"/>
    <w:rsid w:val="00833BEE"/>
    <w:rsid w:val="0083459F"/>
    <w:rsid w:val="0083780E"/>
    <w:rsid w:val="008674E6"/>
    <w:rsid w:val="00876001"/>
    <w:rsid w:val="00876A58"/>
    <w:rsid w:val="008939EF"/>
    <w:rsid w:val="00894072"/>
    <w:rsid w:val="00895B8D"/>
    <w:rsid w:val="008A2D0E"/>
    <w:rsid w:val="008B212E"/>
    <w:rsid w:val="008B7541"/>
    <w:rsid w:val="008C1A4A"/>
    <w:rsid w:val="008C2C44"/>
    <w:rsid w:val="008D1B94"/>
    <w:rsid w:val="008D411F"/>
    <w:rsid w:val="00900278"/>
    <w:rsid w:val="009010C1"/>
    <w:rsid w:val="00901E25"/>
    <w:rsid w:val="0090372F"/>
    <w:rsid w:val="00906B9B"/>
    <w:rsid w:val="00917BBB"/>
    <w:rsid w:val="009204A7"/>
    <w:rsid w:val="00927523"/>
    <w:rsid w:val="00932B6E"/>
    <w:rsid w:val="0093677F"/>
    <w:rsid w:val="00937B93"/>
    <w:rsid w:val="00937FB8"/>
    <w:rsid w:val="009448E8"/>
    <w:rsid w:val="00944ADA"/>
    <w:rsid w:val="009568C5"/>
    <w:rsid w:val="00961A2D"/>
    <w:rsid w:val="0097243E"/>
    <w:rsid w:val="00973849"/>
    <w:rsid w:val="009832E4"/>
    <w:rsid w:val="009A2464"/>
    <w:rsid w:val="009A3737"/>
    <w:rsid w:val="009B30AB"/>
    <w:rsid w:val="009C0891"/>
    <w:rsid w:val="009C7801"/>
    <w:rsid w:val="009C7F42"/>
    <w:rsid w:val="009E225D"/>
    <w:rsid w:val="009E29D9"/>
    <w:rsid w:val="009F40C3"/>
    <w:rsid w:val="00A0331E"/>
    <w:rsid w:val="00A1473C"/>
    <w:rsid w:val="00A171E6"/>
    <w:rsid w:val="00A32343"/>
    <w:rsid w:val="00A46082"/>
    <w:rsid w:val="00A50AF3"/>
    <w:rsid w:val="00A52AB7"/>
    <w:rsid w:val="00A53D38"/>
    <w:rsid w:val="00A552D5"/>
    <w:rsid w:val="00A93084"/>
    <w:rsid w:val="00A933D3"/>
    <w:rsid w:val="00AA1407"/>
    <w:rsid w:val="00AA44D6"/>
    <w:rsid w:val="00AB0E0A"/>
    <w:rsid w:val="00AB242B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012A"/>
    <w:rsid w:val="00AF264E"/>
    <w:rsid w:val="00AF338E"/>
    <w:rsid w:val="00B04C4C"/>
    <w:rsid w:val="00B17677"/>
    <w:rsid w:val="00B17AD5"/>
    <w:rsid w:val="00B212C7"/>
    <w:rsid w:val="00B25A20"/>
    <w:rsid w:val="00B30060"/>
    <w:rsid w:val="00B440FB"/>
    <w:rsid w:val="00B4674F"/>
    <w:rsid w:val="00B517FB"/>
    <w:rsid w:val="00B634A8"/>
    <w:rsid w:val="00B66090"/>
    <w:rsid w:val="00B67595"/>
    <w:rsid w:val="00B7140C"/>
    <w:rsid w:val="00B778B3"/>
    <w:rsid w:val="00B81979"/>
    <w:rsid w:val="00B83AD2"/>
    <w:rsid w:val="00B948DA"/>
    <w:rsid w:val="00B9609E"/>
    <w:rsid w:val="00BB7581"/>
    <w:rsid w:val="00BC6DE8"/>
    <w:rsid w:val="00BE0705"/>
    <w:rsid w:val="00BF2997"/>
    <w:rsid w:val="00BF7C45"/>
    <w:rsid w:val="00C25F66"/>
    <w:rsid w:val="00C26E39"/>
    <w:rsid w:val="00C44051"/>
    <w:rsid w:val="00C5119E"/>
    <w:rsid w:val="00C525FC"/>
    <w:rsid w:val="00C56C03"/>
    <w:rsid w:val="00C56C8F"/>
    <w:rsid w:val="00C57A8A"/>
    <w:rsid w:val="00C57FE8"/>
    <w:rsid w:val="00C641CA"/>
    <w:rsid w:val="00C6549A"/>
    <w:rsid w:val="00C8483C"/>
    <w:rsid w:val="00C915BF"/>
    <w:rsid w:val="00CB3B33"/>
    <w:rsid w:val="00CB736B"/>
    <w:rsid w:val="00CC5CE7"/>
    <w:rsid w:val="00CD64BC"/>
    <w:rsid w:val="00CF11B0"/>
    <w:rsid w:val="00D22C95"/>
    <w:rsid w:val="00D30822"/>
    <w:rsid w:val="00D3685C"/>
    <w:rsid w:val="00D37E0D"/>
    <w:rsid w:val="00D45626"/>
    <w:rsid w:val="00D47C75"/>
    <w:rsid w:val="00D54060"/>
    <w:rsid w:val="00D60A6D"/>
    <w:rsid w:val="00D67DFC"/>
    <w:rsid w:val="00D72FF7"/>
    <w:rsid w:val="00D91CFF"/>
    <w:rsid w:val="00D95848"/>
    <w:rsid w:val="00DA4A85"/>
    <w:rsid w:val="00DB019E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12341"/>
    <w:rsid w:val="00E226A6"/>
    <w:rsid w:val="00E2348F"/>
    <w:rsid w:val="00E23639"/>
    <w:rsid w:val="00E335DA"/>
    <w:rsid w:val="00E35A13"/>
    <w:rsid w:val="00E36B77"/>
    <w:rsid w:val="00E36EA8"/>
    <w:rsid w:val="00E502A7"/>
    <w:rsid w:val="00E56311"/>
    <w:rsid w:val="00E642BF"/>
    <w:rsid w:val="00E660C4"/>
    <w:rsid w:val="00E83F0C"/>
    <w:rsid w:val="00EB5190"/>
    <w:rsid w:val="00EC17EA"/>
    <w:rsid w:val="00ED0B0D"/>
    <w:rsid w:val="00ED5890"/>
    <w:rsid w:val="00ED7EE6"/>
    <w:rsid w:val="00EF17AC"/>
    <w:rsid w:val="00EF5123"/>
    <w:rsid w:val="00F2008B"/>
    <w:rsid w:val="00F22A92"/>
    <w:rsid w:val="00F2595B"/>
    <w:rsid w:val="00F27EBB"/>
    <w:rsid w:val="00F349E1"/>
    <w:rsid w:val="00F36E33"/>
    <w:rsid w:val="00F42899"/>
    <w:rsid w:val="00F5217F"/>
    <w:rsid w:val="00F53807"/>
    <w:rsid w:val="00F712CE"/>
    <w:rsid w:val="00F80742"/>
    <w:rsid w:val="00F955DA"/>
    <w:rsid w:val="00FA41A2"/>
    <w:rsid w:val="00FA51CC"/>
    <w:rsid w:val="00FC245F"/>
    <w:rsid w:val="00FC54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04EC0-DC69-45AB-86FC-A616876D7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270</TotalTime>
  <Pages>5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114</cp:revision>
  <dcterms:created xsi:type="dcterms:W3CDTF">2017-06-21T03:38:00Z</dcterms:created>
  <dcterms:modified xsi:type="dcterms:W3CDTF">2020-09-01T14:28:00Z</dcterms:modified>
</cp:coreProperties>
</file>